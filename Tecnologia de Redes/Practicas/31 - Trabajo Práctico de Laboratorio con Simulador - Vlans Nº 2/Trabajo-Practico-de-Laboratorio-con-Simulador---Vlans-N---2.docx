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BC" w:rsidRDefault="00084CB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320891" wp14:editId="70E9FE44">
                <wp:simplePos x="0" y="0"/>
                <wp:positionH relativeFrom="column">
                  <wp:posOffset>3392805</wp:posOffset>
                </wp:positionH>
                <wp:positionV relativeFrom="paragraph">
                  <wp:posOffset>5956935</wp:posOffset>
                </wp:positionV>
                <wp:extent cx="2838450" cy="533400"/>
                <wp:effectExtent l="0" t="0" r="19050" b="19050"/>
                <wp:wrapNone/>
                <wp:docPr id="63987690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CBC" w:rsidRPr="00084CBC" w:rsidRDefault="00084CBC" w:rsidP="00084CB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84CB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20891" id="Rectángulo 8" o:spid="_x0000_s1026" style="position:absolute;margin-left:267.15pt;margin-top:469.05pt;width:223.5pt;height:4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" fillcolor="#4472c4 [3204]" strokecolor="#09101d [484]" strokeweight="1pt">
                <v:textbox>
                  <w:txbxContent>
                    <w:p w:rsidR="00084CBC" w:rsidRPr="00084CBC" w:rsidRDefault="00084CBC" w:rsidP="00084CB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84CBC">
                        <w:rPr>
                          <w:b/>
                          <w:bCs/>
                          <w:sz w:val="36"/>
                          <w:szCs w:val="36"/>
                        </w:rPr>
                        <w:t>FIGURA 1</w:t>
                      </w:r>
                    </w:p>
                  </w:txbxContent>
                </v:textbox>
              </v:rect>
            </w:pict>
          </mc:Fallback>
        </mc:AlternateContent>
      </w:r>
      <w:r w:rsidR="00AC3C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8C45C5" wp14:editId="009271D0">
                <wp:simplePos x="0" y="0"/>
                <wp:positionH relativeFrom="column">
                  <wp:posOffset>1685925</wp:posOffset>
                </wp:positionH>
                <wp:positionV relativeFrom="paragraph">
                  <wp:posOffset>3148965</wp:posOffset>
                </wp:positionV>
                <wp:extent cx="466725" cy="276225"/>
                <wp:effectExtent l="0" t="0" r="28575" b="28575"/>
                <wp:wrapNone/>
                <wp:docPr id="16890120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C83" w:rsidRDefault="00AC3C83" w:rsidP="00AC3C83">
                            <w:pPr>
                              <w:jc w:val="center"/>
                            </w:pPr>
                            <w:r>
                              <w:t>Sw1</w:t>
                            </w:r>
                          </w:p>
                          <w:p w:rsidR="00AC3C83" w:rsidRDefault="00AC3C83" w:rsidP="00AC3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C45C5" id="Rectángulo 1" o:spid="_x0000_s1027" style="position:absolute;margin-left:132.75pt;margin-top:247.95pt;width:36.75pt;height:21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" fillcolor="#ffd966 [1943]" strokecolor="#1f3763 [1604]" strokeweight="2pt">
                <v:textbox>
                  <w:txbxContent>
                    <w:p w:rsidR="00AC3C83" w:rsidRDefault="00AC3C83" w:rsidP="00AC3C83">
                      <w:pPr>
                        <w:jc w:val="center"/>
                      </w:pPr>
                      <w:r>
                        <w:t>Sw1</w:t>
                      </w:r>
                    </w:p>
                    <w:p w:rsidR="00AC3C83" w:rsidRDefault="00AC3C83" w:rsidP="00AC3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3C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0A1F52" wp14:editId="0D24EA3E">
                <wp:simplePos x="0" y="0"/>
                <wp:positionH relativeFrom="column">
                  <wp:posOffset>7860030</wp:posOffset>
                </wp:positionH>
                <wp:positionV relativeFrom="paragraph">
                  <wp:posOffset>3110865</wp:posOffset>
                </wp:positionV>
                <wp:extent cx="466725" cy="276225"/>
                <wp:effectExtent l="0" t="0" r="28575" b="28575"/>
                <wp:wrapNone/>
                <wp:docPr id="1577244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C83" w:rsidRDefault="00AC3C83" w:rsidP="00AC3C83">
                            <w:pPr>
                              <w:jc w:val="center"/>
                            </w:pPr>
                            <w:r>
                              <w:t>Sw2</w:t>
                            </w:r>
                          </w:p>
                          <w:p w:rsidR="00AC3C83" w:rsidRDefault="00AC3C83" w:rsidP="00AC3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A1F52" id="_x0000_s1028" style="position:absolute;margin-left:618.9pt;margin-top:244.95pt;width:36.75pt;height:21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" fillcolor="#ffd966 [1943]" strokecolor="#1f3763 [1604]" strokeweight="2pt">
                <v:textbox>
                  <w:txbxContent>
                    <w:p w:rsidR="00AC3C83" w:rsidRDefault="00AC3C83" w:rsidP="00AC3C83">
                      <w:pPr>
                        <w:jc w:val="center"/>
                      </w:pPr>
                      <w:r>
                        <w:t>Sw2</w:t>
                      </w:r>
                    </w:p>
                    <w:p w:rsidR="00AC3C83" w:rsidRDefault="00AC3C83" w:rsidP="00AC3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3C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EDED6D" wp14:editId="75FB393B">
                <wp:simplePos x="0" y="0"/>
                <wp:positionH relativeFrom="column">
                  <wp:posOffset>6821805</wp:posOffset>
                </wp:positionH>
                <wp:positionV relativeFrom="paragraph">
                  <wp:posOffset>3110865</wp:posOffset>
                </wp:positionV>
                <wp:extent cx="400050" cy="304800"/>
                <wp:effectExtent l="0" t="0" r="19050" b="19050"/>
                <wp:wrapNone/>
                <wp:docPr id="9470987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5B617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C83" w:rsidRDefault="00AC3C83" w:rsidP="00AC3C83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24</w:t>
                            </w:r>
                          </w:p>
                          <w:p w:rsidR="00AC3C83" w:rsidRDefault="00AC3C83" w:rsidP="00AC3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DED6D" id="_x0000_s1029" style="position:absolute;margin-left:537.15pt;margin-top:244.95pt;width:31.5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" fillcolor="#5b617b" strokecolor="#09101d [484]" strokeweight="1pt">
                <v:textbox>
                  <w:txbxContent>
                    <w:p w:rsidR="00AC3C83" w:rsidRDefault="00AC3C83" w:rsidP="00AC3C83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24</w:t>
                      </w:r>
                    </w:p>
                    <w:p w:rsidR="00AC3C83" w:rsidRDefault="00AC3C83" w:rsidP="00AC3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3C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751CD3" wp14:editId="22E57929">
                <wp:simplePos x="0" y="0"/>
                <wp:positionH relativeFrom="column">
                  <wp:posOffset>2697480</wp:posOffset>
                </wp:positionH>
                <wp:positionV relativeFrom="paragraph">
                  <wp:posOffset>3129915</wp:posOffset>
                </wp:positionV>
                <wp:extent cx="400050" cy="304800"/>
                <wp:effectExtent l="0" t="0" r="19050" b="19050"/>
                <wp:wrapNone/>
                <wp:docPr id="18388055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5B617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C83" w:rsidRDefault="00AC3C83" w:rsidP="00AC3C83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24</w:t>
                            </w:r>
                          </w:p>
                          <w:p w:rsidR="00AC3C83" w:rsidRDefault="00AC3C83" w:rsidP="00AC3C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1CD3" id="_x0000_s1030" style="position:absolute;margin-left:212.4pt;margin-top:246.45pt;width:31.5pt;height:2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" fillcolor="#5b617b" strokecolor="#09101d [484]" strokeweight="1pt">
                <v:textbox>
                  <w:txbxContent>
                    <w:p w:rsidR="00AC3C83" w:rsidRDefault="00AC3C83" w:rsidP="00AC3C83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24</w:t>
                      </w:r>
                    </w:p>
                    <w:p w:rsidR="00AC3C83" w:rsidRDefault="00AC3C83" w:rsidP="00AC3C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2C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C2E731" wp14:editId="2CCBB097">
                <wp:simplePos x="0" y="0"/>
                <wp:positionH relativeFrom="column">
                  <wp:posOffset>4391025</wp:posOffset>
                </wp:positionH>
                <wp:positionV relativeFrom="paragraph">
                  <wp:posOffset>3129915</wp:posOffset>
                </wp:positionV>
                <wp:extent cx="676275" cy="276225"/>
                <wp:effectExtent l="0" t="0" r="28575" b="28575"/>
                <wp:wrapNone/>
                <wp:docPr id="12879946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CAE" w:rsidRDefault="00642CAE" w:rsidP="00642CAE">
                            <w:r>
                              <w:t>TRUNK</w:t>
                            </w:r>
                          </w:p>
                          <w:p w:rsidR="00642CAE" w:rsidRDefault="00642CAE" w:rsidP="00642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2E731" id="_x0000_s1031" style="position:absolute;margin-left:345.75pt;margin-top:246.45pt;width:53.25pt;height:21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" fillcolor="#00b050" strokecolor="#1f3763 [1604]" strokeweight="2pt">
                <v:textbox>
                  <w:txbxContent>
                    <w:p w:rsidR="00642CAE" w:rsidRDefault="00642CAE" w:rsidP="00642CAE">
                      <w:r>
                        <w:t>TRUNK</w:t>
                      </w:r>
                    </w:p>
                    <w:p w:rsidR="00642CAE" w:rsidRDefault="00642CAE" w:rsidP="00642C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E027A1" wp14:editId="34FC227F">
                <wp:simplePos x="0" y="0"/>
                <wp:positionH relativeFrom="column">
                  <wp:posOffset>6667500</wp:posOffset>
                </wp:positionH>
                <wp:positionV relativeFrom="paragraph">
                  <wp:posOffset>3949065</wp:posOffset>
                </wp:positionV>
                <wp:extent cx="333375" cy="304800"/>
                <wp:effectExtent l="0" t="0" r="28575" b="19050"/>
                <wp:wrapNone/>
                <wp:docPr id="15685607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9EE" w:rsidRDefault="00E979EE" w:rsidP="00E979E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E979EE" w:rsidRDefault="00E979EE" w:rsidP="00E97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27A1" id="_x0000_s1032" style="position:absolute;margin-left:525pt;margin-top:310.95pt;width:26.25pt;height:2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" fillcolor="red" strokecolor="#09101d [484]" strokeweight="1pt">
                <v:textbox>
                  <w:txbxContent>
                    <w:p w:rsidR="00E979EE" w:rsidRDefault="00E979EE" w:rsidP="00E979E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E979EE" w:rsidRDefault="00E979EE" w:rsidP="00E979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1FA31E" wp14:editId="66C68786">
                <wp:simplePos x="0" y="0"/>
                <wp:positionH relativeFrom="column">
                  <wp:posOffset>7250430</wp:posOffset>
                </wp:positionH>
                <wp:positionV relativeFrom="paragraph">
                  <wp:posOffset>3949065</wp:posOffset>
                </wp:positionV>
                <wp:extent cx="333375" cy="304800"/>
                <wp:effectExtent l="0" t="0" r="28575" b="19050"/>
                <wp:wrapNone/>
                <wp:docPr id="3335308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9EE" w:rsidRDefault="00E979EE" w:rsidP="00E979E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  <w:p w:rsidR="00E979EE" w:rsidRDefault="00E979EE" w:rsidP="00E97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A31E" id="_x0000_s1033" style="position:absolute;margin-left:570.9pt;margin-top:310.95pt;width:26.25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" fillcolor="red" strokecolor="#09101d [484]" strokeweight="1pt">
                <v:textbox>
                  <w:txbxContent>
                    <w:p w:rsidR="00E979EE" w:rsidRDefault="00E979EE" w:rsidP="00E979E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8</w:t>
                      </w:r>
                    </w:p>
                    <w:p w:rsidR="00E979EE" w:rsidRDefault="00E979EE" w:rsidP="00E979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E330A1" wp14:editId="2CA05D1F">
                <wp:simplePos x="0" y="0"/>
                <wp:positionH relativeFrom="column">
                  <wp:posOffset>7717155</wp:posOffset>
                </wp:positionH>
                <wp:positionV relativeFrom="paragraph">
                  <wp:posOffset>3949065</wp:posOffset>
                </wp:positionV>
                <wp:extent cx="400050" cy="304800"/>
                <wp:effectExtent l="0" t="0" r="19050" b="19050"/>
                <wp:wrapNone/>
                <wp:docPr id="9368797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9EE" w:rsidRDefault="00E979EE" w:rsidP="00E979E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15</w:t>
                            </w:r>
                          </w:p>
                          <w:p w:rsidR="00E979EE" w:rsidRDefault="00E979EE" w:rsidP="00E97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30A1" id="_x0000_s1034" style="position:absolute;margin-left:607.65pt;margin-top:310.95pt;width:31.5pt;height:2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" fillcolor="red" strokecolor="#09101d [484]" strokeweight="1pt">
                <v:textbox>
                  <w:txbxContent>
                    <w:p w:rsidR="00E979EE" w:rsidRDefault="00E979EE" w:rsidP="00E979E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15</w:t>
                      </w:r>
                    </w:p>
                    <w:p w:rsidR="00E979EE" w:rsidRDefault="00E979EE" w:rsidP="00E979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A39AE7" wp14:editId="7529E2F1">
                <wp:simplePos x="0" y="0"/>
                <wp:positionH relativeFrom="column">
                  <wp:posOffset>8326755</wp:posOffset>
                </wp:positionH>
                <wp:positionV relativeFrom="paragraph">
                  <wp:posOffset>3958590</wp:posOffset>
                </wp:positionV>
                <wp:extent cx="400050" cy="304800"/>
                <wp:effectExtent l="0" t="0" r="19050" b="19050"/>
                <wp:wrapNone/>
                <wp:docPr id="2191012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9EE" w:rsidRDefault="00E979EE" w:rsidP="00E979E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</w:p>
                          <w:p w:rsidR="00E979EE" w:rsidRDefault="00E979EE" w:rsidP="00E97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9AE7" id="_x0000_s1035" style="position:absolute;margin-left:655.65pt;margin-top:311.7pt;width:31.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" fillcolor="red" strokecolor="#09101d [484]" strokeweight="1pt">
                <v:textbox>
                  <w:txbxContent>
                    <w:p w:rsidR="00E979EE" w:rsidRDefault="00E979EE" w:rsidP="00E979E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20</w:t>
                      </w:r>
                    </w:p>
                    <w:p w:rsidR="00E979EE" w:rsidRDefault="00E979EE" w:rsidP="00E979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249118" wp14:editId="41FA6743">
                <wp:simplePos x="0" y="0"/>
                <wp:positionH relativeFrom="column">
                  <wp:posOffset>2297430</wp:posOffset>
                </wp:positionH>
                <wp:positionV relativeFrom="paragraph">
                  <wp:posOffset>3768090</wp:posOffset>
                </wp:positionV>
                <wp:extent cx="400050" cy="304800"/>
                <wp:effectExtent l="0" t="0" r="19050" b="19050"/>
                <wp:wrapNone/>
                <wp:docPr id="3656975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9EE" w:rsidRDefault="00E979EE" w:rsidP="00E979E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15</w:t>
                            </w:r>
                          </w:p>
                          <w:p w:rsidR="00E979EE" w:rsidRDefault="00E979EE" w:rsidP="00E97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9118" id="_x0000_s1036" style="position:absolute;margin-left:180.9pt;margin-top:296.7pt;width:31.5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" fillcolor="red" strokecolor="#09101d [484]" strokeweight="1pt">
                <v:textbox>
                  <w:txbxContent>
                    <w:p w:rsidR="00E979EE" w:rsidRDefault="00E979EE" w:rsidP="00E979E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15</w:t>
                      </w:r>
                    </w:p>
                    <w:p w:rsidR="00E979EE" w:rsidRDefault="00E979EE" w:rsidP="00E979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A9C961" wp14:editId="639DD0DB">
                <wp:simplePos x="0" y="0"/>
                <wp:positionH relativeFrom="column">
                  <wp:posOffset>2733675</wp:posOffset>
                </wp:positionH>
                <wp:positionV relativeFrom="paragraph">
                  <wp:posOffset>3771900</wp:posOffset>
                </wp:positionV>
                <wp:extent cx="400050" cy="304800"/>
                <wp:effectExtent l="0" t="0" r="19050" b="19050"/>
                <wp:wrapNone/>
                <wp:docPr id="3409942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9EE" w:rsidRDefault="00E979EE" w:rsidP="00E979E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</w:p>
                          <w:p w:rsidR="00E979EE" w:rsidRDefault="00E979EE" w:rsidP="00E97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9C961" id="_x0000_s1037" style="position:absolute;margin-left:215.25pt;margin-top:297pt;width:31.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" fillcolor="red" strokecolor="#09101d [484]" strokeweight="1pt">
                <v:textbox>
                  <w:txbxContent>
                    <w:p w:rsidR="00E979EE" w:rsidRDefault="00E979EE" w:rsidP="00E979E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20</w:t>
                      </w:r>
                    </w:p>
                    <w:p w:rsidR="00E979EE" w:rsidRDefault="00E979EE" w:rsidP="00E979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7021A4" wp14:editId="3244089E">
                <wp:simplePos x="0" y="0"/>
                <wp:positionH relativeFrom="column">
                  <wp:posOffset>1906905</wp:posOffset>
                </wp:positionH>
                <wp:positionV relativeFrom="paragraph">
                  <wp:posOffset>3758565</wp:posOffset>
                </wp:positionV>
                <wp:extent cx="333375" cy="304800"/>
                <wp:effectExtent l="0" t="0" r="28575" b="19050"/>
                <wp:wrapNone/>
                <wp:docPr id="15090088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9EE" w:rsidRDefault="00E979EE" w:rsidP="00E979E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  <w:p w:rsidR="00E979EE" w:rsidRDefault="00E979EE" w:rsidP="00E97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021A4" id="_x0000_s1038" style="position:absolute;margin-left:150.15pt;margin-top:295.95pt;width:26.2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" fillcolor="red" strokecolor="#09101d [484]" strokeweight="1pt">
                <v:textbox>
                  <w:txbxContent>
                    <w:p w:rsidR="00E979EE" w:rsidRDefault="00E979EE" w:rsidP="00E979E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8</w:t>
                      </w:r>
                    </w:p>
                    <w:p w:rsidR="00E979EE" w:rsidRDefault="00E979EE" w:rsidP="00E979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79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C3DD0" wp14:editId="23AC9A31">
                <wp:simplePos x="0" y="0"/>
                <wp:positionH relativeFrom="column">
                  <wp:posOffset>1535430</wp:posOffset>
                </wp:positionH>
                <wp:positionV relativeFrom="paragraph">
                  <wp:posOffset>3758565</wp:posOffset>
                </wp:positionV>
                <wp:extent cx="333375" cy="304800"/>
                <wp:effectExtent l="0" t="0" r="28575" b="19050"/>
                <wp:wrapNone/>
                <wp:docPr id="11387832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9EE" w:rsidRDefault="00E979EE" w:rsidP="00E979EE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E979EE" w:rsidRDefault="00E979EE" w:rsidP="00E979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C3DD0" id="_x0000_s1039" style="position:absolute;margin-left:120.9pt;margin-top:295.95pt;width:26.25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" fillcolor="red" strokecolor="#09101d [484]" strokeweight="1pt">
                <v:textbox>
                  <w:txbxContent>
                    <w:p w:rsidR="00E979EE" w:rsidRDefault="00E979EE" w:rsidP="00E979EE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E979EE" w:rsidRDefault="00E979EE" w:rsidP="00E979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4364C" wp14:editId="692BB376">
                <wp:simplePos x="0" y="0"/>
                <wp:positionH relativeFrom="column">
                  <wp:posOffset>7717155</wp:posOffset>
                </wp:positionH>
                <wp:positionV relativeFrom="paragraph">
                  <wp:posOffset>2711450</wp:posOffset>
                </wp:positionV>
                <wp:extent cx="400050" cy="304800"/>
                <wp:effectExtent l="0" t="0" r="19050" b="19050"/>
                <wp:wrapNone/>
                <wp:docPr id="11526772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C" w:rsidRDefault="00447D2C" w:rsidP="00447D2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</w:p>
                          <w:p w:rsidR="00447D2C" w:rsidRDefault="00447D2C" w:rsidP="0044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4364C" id="_x0000_s1040" style="position:absolute;margin-left:607.65pt;margin-top:213.5pt;width:31.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" fillcolor="red" strokecolor="#09101d [484]" strokeweight="1pt">
                <v:textbox>
                  <w:txbxContent>
                    <w:p w:rsidR="00447D2C" w:rsidRDefault="00447D2C" w:rsidP="00447D2C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21</w:t>
                      </w:r>
                    </w:p>
                    <w:p w:rsidR="00447D2C" w:rsidRDefault="00447D2C" w:rsidP="00447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9AB6A9" wp14:editId="66AD7AEA">
                <wp:simplePos x="0" y="0"/>
                <wp:positionH relativeFrom="column">
                  <wp:posOffset>7250430</wp:posOffset>
                </wp:positionH>
                <wp:positionV relativeFrom="paragraph">
                  <wp:posOffset>2701290</wp:posOffset>
                </wp:positionV>
                <wp:extent cx="333375" cy="304800"/>
                <wp:effectExtent l="0" t="0" r="28575" b="19050"/>
                <wp:wrapNone/>
                <wp:docPr id="156962269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C" w:rsidRDefault="00447D2C" w:rsidP="00447D2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9</w:t>
                            </w:r>
                          </w:p>
                          <w:p w:rsidR="00447D2C" w:rsidRDefault="00447D2C" w:rsidP="0044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AB6A9" id="_x0000_s1041" style="position:absolute;margin-left:570.9pt;margin-top:212.7pt;width:26.2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" fillcolor="red" strokecolor="#09101d [484]" strokeweight="1pt">
                <v:textbox>
                  <w:txbxContent>
                    <w:p w:rsidR="00447D2C" w:rsidRDefault="00447D2C" w:rsidP="00447D2C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9</w:t>
                      </w:r>
                    </w:p>
                    <w:p w:rsidR="00447D2C" w:rsidRDefault="00447D2C" w:rsidP="00447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AEE6E6" wp14:editId="71780CAE">
                <wp:simplePos x="0" y="0"/>
                <wp:positionH relativeFrom="column">
                  <wp:posOffset>2411730</wp:posOffset>
                </wp:positionH>
                <wp:positionV relativeFrom="paragraph">
                  <wp:posOffset>2720340</wp:posOffset>
                </wp:positionV>
                <wp:extent cx="400050" cy="304800"/>
                <wp:effectExtent l="0" t="0" r="19050" b="19050"/>
                <wp:wrapNone/>
                <wp:docPr id="7853411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C" w:rsidRDefault="00447D2C" w:rsidP="00447D2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16</w:t>
                            </w:r>
                          </w:p>
                          <w:p w:rsidR="00447D2C" w:rsidRDefault="00447D2C" w:rsidP="0044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EE6E6" id="_x0000_s1042" style="position:absolute;margin-left:189.9pt;margin-top:214.2pt;width:31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" fillcolor="red" strokecolor="#09101d [484]" strokeweight="1pt">
                <v:textbox>
                  <w:txbxContent>
                    <w:p w:rsidR="00447D2C" w:rsidRDefault="00447D2C" w:rsidP="00447D2C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16</w:t>
                      </w:r>
                    </w:p>
                    <w:p w:rsidR="00447D2C" w:rsidRDefault="00447D2C" w:rsidP="00447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2ADD55" wp14:editId="6DB59DF8">
                <wp:simplePos x="0" y="0"/>
                <wp:positionH relativeFrom="column">
                  <wp:posOffset>2030730</wp:posOffset>
                </wp:positionH>
                <wp:positionV relativeFrom="paragraph">
                  <wp:posOffset>2720340</wp:posOffset>
                </wp:positionV>
                <wp:extent cx="333375" cy="304800"/>
                <wp:effectExtent l="0" t="0" r="28575" b="19050"/>
                <wp:wrapNone/>
                <wp:docPr id="12034065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C" w:rsidRDefault="00447D2C" w:rsidP="00447D2C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E979EE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447D2C" w:rsidRDefault="00447D2C" w:rsidP="0044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ADD55" id="_x0000_s1043" style="position:absolute;margin-left:159.9pt;margin-top:214.2pt;width:26.2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" fillcolor="red" strokecolor="#09101d [484]" strokeweight="1pt">
                <v:textbox>
                  <w:txbxContent>
                    <w:p w:rsidR="00447D2C" w:rsidRDefault="00447D2C" w:rsidP="00447D2C">
                      <w:pPr>
                        <w:jc w:val="center"/>
                      </w:pPr>
                      <w:r>
                        <w:t>F</w:t>
                      </w:r>
                      <w:r w:rsidR="00E979EE">
                        <w:rPr>
                          <w:vertAlign w:val="subscript"/>
                        </w:rPr>
                        <w:t>1</w:t>
                      </w:r>
                    </w:p>
                    <w:p w:rsidR="00447D2C" w:rsidRDefault="00447D2C" w:rsidP="00447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126684" wp14:editId="58DB188A">
                <wp:simplePos x="0" y="0"/>
                <wp:positionH relativeFrom="column">
                  <wp:posOffset>2068830</wp:posOffset>
                </wp:positionH>
                <wp:positionV relativeFrom="paragraph">
                  <wp:posOffset>1567815</wp:posOffset>
                </wp:positionV>
                <wp:extent cx="333375" cy="304800"/>
                <wp:effectExtent l="0" t="0" r="28575" b="19050"/>
                <wp:wrapNone/>
                <wp:docPr id="3770133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C" w:rsidRDefault="00447D2C" w:rsidP="00447D2C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  <w:p w:rsidR="00447D2C" w:rsidRDefault="00447D2C" w:rsidP="0044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26684" id="_x0000_s1044" style="position:absolute;margin-left:162.9pt;margin-top:123.45pt;width:26.2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" fillcolor="#823b0b [1605]" strokecolor="#09101d [484]" strokeweight="1pt">
                <v:textbox>
                  <w:txbxContent>
                    <w:p w:rsidR="00447D2C" w:rsidRDefault="00447D2C" w:rsidP="00447D2C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  <w:p w:rsidR="00447D2C" w:rsidRDefault="00447D2C" w:rsidP="00447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36CF8A" wp14:editId="26ECA94B">
                <wp:simplePos x="0" y="0"/>
                <wp:positionH relativeFrom="column">
                  <wp:posOffset>7383780</wp:posOffset>
                </wp:positionH>
                <wp:positionV relativeFrom="paragraph">
                  <wp:posOffset>1567815</wp:posOffset>
                </wp:positionV>
                <wp:extent cx="333375" cy="304800"/>
                <wp:effectExtent l="0" t="0" r="28575" b="19050"/>
                <wp:wrapNone/>
                <wp:docPr id="186053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C" w:rsidRDefault="00447D2C" w:rsidP="00447D2C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  <w:p w:rsidR="00447D2C" w:rsidRDefault="00447D2C" w:rsidP="0044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CF8A" id="_x0000_s1045" style="position:absolute;margin-left:581.4pt;margin-top:123.45pt;width:26.2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" fillcolor="#823b0b [1605]" strokecolor="#09101d [484]" strokeweight="1pt">
                <v:textbox>
                  <w:txbxContent>
                    <w:p w:rsidR="00447D2C" w:rsidRDefault="00447D2C" w:rsidP="00447D2C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  <w:p w:rsidR="00447D2C" w:rsidRDefault="00447D2C" w:rsidP="00447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9EF04B" wp14:editId="13B65D0D">
                <wp:simplePos x="0" y="0"/>
                <wp:positionH relativeFrom="column">
                  <wp:posOffset>2478405</wp:posOffset>
                </wp:positionH>
                <wp:positionV relativeFrom="paragraph">
                  <wp:posOffset>1567815</wp:posOffset>
                </wp:positionV>
                <wp:extent cx="333375" cy="304800"/>
                <wp:effectExtent l="0" t="0" r="28575" b="19050"/>
                <wp:wrapNone/>
                <wp:docPr id="2081133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C" w:rsidRDefault="00447D2C" w:rsidP="00447D2C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447D2C" w:rsidRDefault="00447D2C" w:rsidP="0044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F04B" id="_x0000_s1046" style="position:absolute;margin-left:195.15pt;margin-top:123.45pt;width:26.25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" fillcolor="#823b0b [1605]" strokecolor="#09101d [484]" strokeweight="1pt">
                <v:textbox>
                  <w:txbxContent>
                    <w:p w:rsidR="00447D2C" w:rsidRDefault="00447D2C" w:rsidP="00447D2C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447D2C" w:rsidRDefault="00447D2C" w:rsidP="00447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05EE4A" wp14:editId="616E3822">
                <wp:simplePos x="0" y="0"/>
                <wp:positionH relativeFrom="column">
                  <wp:posOffset>7764780</wp:posOffset>
                </wp:positionH>
                <wp:positionV relativeFrom="paragraph">
                  <wp:posOffset>1548765</wp:posOffset>
                </wp:positionV>
                <wp:extent cx="333375" cy="304800"/>
                <wp:effectExtent l="0" t="0" r="28575" b="19050"/>
                <wp:wrapNone/>
                <wp:docPr id="11609823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C" w:rsidRDefault="00447D2C" w:rsidP="00447D2C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447D2C" w:rsidRDefault="00447D2C" w:rsidP="00447D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EE4A" id="_x0000_s1047" style="position:absolute;margin-left:611.4pt;margin-top:121.95pt;width:26.2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" fillcolor="#823b0b [1605]" strokecolor="#09101d [484]" strokeweight="1pt">
                <v:textbox>
                  <w:txbxContent>
                    <w:p w:rsidR="00447D2C" w:rsidRDefault="00447D2C" w:rsidP="00447D2C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447D2C" w:rsidRDefault="00447D2C" w:rsidP="00447D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7D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53688E" wp14:editId="7F2287C0">
                <wp:simplePos x="0" y="0"/>
                <wp:positionH relativeFrom="column">
                  <wp:posOffset>2735580</wp:posOffset>
                </wp:positionH>
                <wp:positionV relativeFrom="paragraph">
                  <wp:posOffset>1043940</wp:posOffset>
                </wp:positionV>
                <wp:extent cx="333375" cy="304800"/>
                <wp:effectExtent l="0" t="0" r="28575" b="19050"/>
                <wp:wrapNone/>
                <wp:docPr id="858132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2DD" w:rsidRDefault="004972DD" w:rsidP="004972DD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4972DD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  <w:p w:rsidR="004972DD" w:rsidRDefault="004972DD" w:rsidP="004972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688E" id="_x0000_s1048" style="position:absolute;margin-left:215.4pt;margin-top:82.2pt;width:26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" fillcolor="#0d0d0d [3069]" strokecolor="#09101d [484]" strokeweight="1pt">
                <v:textbox>
                  <w:txbxContent>
                    <w:p w:rsidR="004972DD" w:rsidRDefault="004972DD" w:rsidP="004972DD">
                      <w:pPr>
                        <w:jc w:val="center"/>
                      </w:pPr>
                      <w:r>
                        <w:t>S</w:t>
                      </w:r>
                      <w:r w:rsidRPr="004972DD">
                        <w:rPr>
                          <w:vertAlign w:val="subscript"/>
                        </w:rPr>
                        <w:t>0</w:t>
                      </w:r>
                    </w:p>
                    <w:p w:rsidR="004972DD" w:rsidRDefault="004972DD" w:rsidP="004972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02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10AD9A" wp14:editId="6C2D07F7">
                <wp:simplePos x="0" y="0"/>
                <wp:positionH relativeFrom="column">
                  <wp:posOffset>7117080</wp:posOffset>
                </wp:positionH>
                <wp:positionV relativeFrom="paragraph">
                  <wp:posOffset>1396365</wp:posOffset>
                </wp:positionV>
                <wp:extent cx="333375" cy="304800"/>
                <wp:effectExtent l="0" t="0" r="28575" b="19050"/>
                <wp:wrapNone/>
                <wp:docPr id="9088553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2F2" w:rsidRDefault="003302F2" w:rsidP="003302F2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3302F2" w:rsidRDefault="003302F2" w:rsidP="003302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AD9A" id="_x0000_s1049" style="position:absolute;margin-left:560.4pt;margin-top:109.95pt;width:26.2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" fillcolor="#0d0d0d [3069]" strokecolor="#09101d [484]" strokeweight="1pt">
                <v:textbox>
                  <w:txbxContent>
                    <w:p w:rsidR="003302F2" w:rsidRDefault="003302F2" w:rsidP="003302F2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3302F2" w:rsidRDefault="003302F2" w:rsidP="003302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08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991A4E" wp14:editId="48C37DBB">
                <wp:simplePos x="0" y="0"/>
                <wp:positionH relativeFrom="column">
                  <wp:posOffset>6116955</wp:posOffset>
                </wp:positionH>
                <wp:positionV relativeFrom="paragraph">
                  <wp:posOffset>1567815</wp:posOffset>
                </wp:positionV>
                <wp:extent cx="333375" cy="304800"/>
                <wp:effectExtent l="0" t="0" r="28575" b="19050"/>
                <wp:wrapNone/>
                <wp:docPr id="2829847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26" w:rsidRDefault="00EC0826" w:rsidP="00EC0826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4972DD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  <w:p w:rsidR="00EC0826" w:rsidRDefault="00EC0826" w:rsidP="00EC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91A4E" id="_x0000_s1050" style="position:absolute;margin-left:481.65pt;margin-top:123.45pt;width:26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" fillcolor="#0d0d0d [3069]" strokecolor="#09101d [484]" strokeweight="1pt">
                <v:textbox>
                  <w:txbxContent>
                    <w:p w:rsidR="00EC0826" w:rsidRDefault="00EC0826" w:rsidP="00EC0826">
                      <w:pPr>
                        <w:jc w:val="center"/>
                      </w:pPr>
                      <w:r>
                        <w:t>S</w:t>
                      </w:r>
                      <w:r w:rsidRPr="004972DD">
                        <w:rPr>
                          <w:vertAlign w:val="subscript"/>
                        </w:rPr>
                        <w:t>0</w:t>
                      </w:r>
                    </w:p>
                    <w:p w:rsidR="00EC0826" w:rsidRDefault="00EC0826" w:rsidP="00EC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08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370B74" wp14:editId="73BE8655">
                <wp:simplePos x="0" y="0"/>
                <wp:positionH relativeFrom="column">
                  <wp:posOffset>4364355</wp:posOffset>
                </wp:positionH>
                <wp:positionV relativeFrom="paragraph">
                  <wp:posOffset>1682115</wp:posOffset>
                </wp:positionV>
                <wp:extent cx="333375" cy="304800"/>
                <wp:effectExtent l="0" t="0" r="28575" b="19050"/>
                <wp:wrapNone/>
                <wp:docPr id="19009380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26" w:rsidRDefault="00EC0826" w:rsidP="00EC0826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4972DD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  <w:p w:rsidR="00EC0826" w:rsidRDefault="00EC0826" w:rsidP="00EC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70B74" id="_x0000_s1051" style="position:absolute;margin-left:343.65pt;margin-top:132.45pt;width:26.2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" fillcolor="#0d0d0d [3069]" strokecolor="#09101d [484]" strokeweight="1pt">
                <v:textbox>
                  <w:txbxContent>
                    <w:p w:rsidR="00EC0826" w:rsidRDefault="00EC0826" w:rsidP="00EC0826">
                      <w:pPr>
                        <w:jc w:val="center"/>
                      </w:pPr>
                      <w:r>
                        <w:t>S</w:t>
                      </w:r>
                      <w:r w:rsidRPr="004972DD">
                        <w:rPr>
                          <w:vertAlign w:val="subscript"/>
                        </w:rPr>
                        <w:t>0</w:t>
                      </w:r>
                    </w:p>
                    <w:p w:rsidR="00EC0826" w:rsidRDefault="00EC0826" w:rsidP="00EC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08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18CDBD" wp14:editId="06FD656A">
                <wp:simplePos x="0" y="0"/>
                <wp:positionH relativeFrom="column">
                  <wp:posOffset>5354955</wp:posOffset>
                </wp:positionH>
                <wp:positionV relativeFrom="paragraph">
                  <wp:posOffset>1567815</wp:posOffset>
                </wp:positionV>
                <wp:extent cx="333375" cy="304800"/>
                <wp:effectExtent l="0" t="0" r="28575" b="19050"/>
                <wp:wrapNone/>
                <wp:docPr id="16058164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26" w:rsidRDefault="00EC0826" w:rsidP="00EC082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EC0826" w:rsidRDefault="00EC0826" w:rsidP="00EC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CDBD" id="_x0000_s1052" style="position:absolute;margin-left:421.65pt;margin-top:123.45pt;width:26.2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" fillcolor="#0d0d0d [3069]" strokecolor="#09101d [484]" strokeweight="1pt">
                <v:textbox>
                  <w:txbxContent>
                    <w:p w:rsidR="00EC0826" w:rsidRDefault="00EC0826" w:rsidP="00EC082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EC0826" w:rsidRDefault="00EC0826" w:rsidP="00EC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08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B02D46" wp14:editId="6DA45768">
                <wp:simplePos x="0" y="0"/>
                <wp:positionH relativeFrom="column">
                  <wp:posOffset>5250180</wp:posOffset>
                </wp:positionH>
                <wp:positionV relativeFrom="paragraph">
                  <wp:posOffset>100965</wp:posOffset>
                </wp:positionV>
                <wp:extent cx="333375" cy="304800"/>
                <wp:effectExtent l="0" t="0" r="28575" b="19050"/>
                <wp:wrapNone/>
                <wp:docPr id="19425484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26" w:rsidRDefault="00EC0826" w:rsidP="00EC0826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4972DD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  <w:p w:rsidR="00EC0826" w:rsidRDefault="00EC0826" w:rsidP="00EC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2D46" id="_x0000_s1053" style="position:absolute;margin-left:413.4pt;margin-top:7.95pt;width:26.2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" fillcolor="#0d0d0d [3069]" strokecolor="#09101d [484]" strokeweight="1pt">
                <v:textbox>
                  <w:txbxContent>
                    <w:p w:rsidR="00EC0826" w:rsidRDefault="00EC0826" w:rsidP="00EC0826">
                      <w:pPr>
                        <w:jc w:val="center"/>
                      </w:pPr>
                      <w:r>
                        <w:t>S</w:t>
                      </w:r>
                      <w:r w:rsidRPr="004972DD">
                        <w:rPr>
                          <w:vertAlign w:val="subscript"/>
                        </w:rPr>
                        <w:t>0</w:t>
                      </w:r>
                    </w:p>
                    <w:p w:rsidR="00EC0826" w:rsidRDefault="00EC0826" w:rsidP="00EC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08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35CF99" wp14:editId="17D5D926">
                <wp:simplePos x="0" y="0"/>
                <wp:positionH relativeFrom="column">
                  <wp:posOffset>7117080</wp:posOffset>
                </wp:positionH>
                <wp:positionV relativeFrom="paragraph">
                  <wp:posOffset>1015365</wp:posOffset>
                </wp:positionV>
                <wp:extent cx="333375" cy="304800"/>
                <wp:effectExtent l="0" t="0" r="28575" b="19050"/>
                <wp:wrapNone/>
                <wp:docPr id="5619235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26" w:rsidRDefault="00EC0826" w:rsidP="00EC082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EC0826" w:rsidRDefault="00EC0826" w:rsidP="00EC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5CF99" id="_x0000_s1054" style="position:absolute;margin-left:560.4pt;margin-top:79.95pt;width:26.2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" fillcolor="#0d0d0d [3069]" strokecolor="#09101d [484]" strokeweight="1pt">
                <v:textbox>
                  <w:txbxContent>
                    <w:p w:rsidR="00EC0826" w:rsidRDefault="00EC0826" w:rsidP="00EC082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EC0826" w:rsidRDefault="00EC0826" w:rsidP="00EC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08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B5A2CA" wp14:editId="6A3C8D0C">
                <wp:simplePos x="0" y="0"/>
                <wp:positionH relativeFrom="column">
                  <wp:posOffset>4507230</wp:posOffset>
                </wp:positionH>
                <wp:positionV relativeFrom="paragraph">
                  <wp:posOffset>81915</wp:posOffset>
                </wp:positionV>
                <wp:extent cx="333375" cy="304800"/>
                <wp:effectExtent l="0" t="0" r="28575" b="19050"/>
                <wp:wrapNone/>
                <wp:docPr id="13746041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26" w:rsidRDefault="00EC0826" w:rsidP="00EC082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EC0826" w:rsidRDefault="00EC0826" w:rsidP="00EC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A2CA" id="_x0000_s1055" style="position:absolute;margin-left:354.9pt;margin-top:6.45pt;width:26.2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" fillcolor="#0d0d0d [3069]" strokecolor="#09101d [484]" strokeweight="1pt">
                <v:textbox>
                  <w:txbxContent>
                    <w:p w:rsidR="00EC0826" w:rsidRDefault="00EC0826" w:rsidP="00EC082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EC0826" w:rsidRDefault="00EC0826" w:rsidP="00EC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08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CC4F53" wp14:editId="5D605962">
                <wp:simplePos x="0" y="0"/>
                <wp:positionH relativeFrom="column">
                  <wp:posOffset>3611880</wp:posOffset>
                </wp:positionH>
                <wp:positionV relativeFrom="paragraph">
                  <wp:posOffset>1548765</wp:posOffset>
                </wp:positionV>
                <wp:extent cx="333375" cy="304800"/>
                <wp:effectExtent l="0" t="0" r="28575" b="19050"/>
                <wp:wrapNone/>
                <wp:docPr id="7594413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26" w:rsidRDefault="00EC0826" w:rsidP="00EC082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EC0826" w:rsidRDefault="00EC0826" w:rsidP="00EC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C4F53" id="_x0000_s1056" style="position:absolute;margin-left:284.4pt;margin-top:121.95pt;width:26.2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" fillcolor="#0d0d0d [3069]" strokecolor="#09101d [484]" strokeweight="1pt">
                <v:textbox>
                  <w:txbxContent>
                    <w:p w:rsidR="00EC0826" w:rsidRDefault="00EC0826" w:rsidP="00EC0826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EC0826" w:rsidRDefault="00EC0826" w:rsidP="00EC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08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EF291A" wp14:editId="492B2810">
                <wp:simplePos x="0" y="0"/>
                <wp:positionH relativeFrom="column">
                  <wp:posOffset>2745105</wp:posOffset>
                </wp:positionH>
                <wp:positionV relativeFrom="paragraph">
                  <wp:posOffset>1396365</wp:posOffset>
                </wp:positionV>
                <wp:extent cx="333375" cy="304800"/>
                <wp:effectExtent l="0" t="0" r="28575" b="19050"/>
                <wp:wrapNone/>
                <wp:docPr id="19187575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826" w:rsidRDefault="00EC0826" w:rsidP="00EC0826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4972DD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  <w:p w:rsidR="00EC0826" w:rsidRDefault="00EC0826" w:rsidP="00EC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F291A" id="_x0000_s1057" style="position:absolute;margin-left:216.15pt;margin-top:109.95pt;width:26.2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" fillcolor="#0d0d0d [3069]" strokecolor="#09101d [484]" strokeweight="1pt">
                <v:textbox>
                  <w:txbxContent>
                    <w:p w:rsidR="00EC0826" w:rsidRDefault="00EC0826" w:rsidP="00EC0826">
                      <w:pPr>
                        <w:jc w:val="center"/>
                      </w:pPr>
                      <w:r>
                        <w:t>S</w:t>
                      </w:r>
                      <w:r w:rsidRPr="004972DD">
                        <w:rPr>
                          <w:vertAlign w:val="subscript"/>
                        </w:rPr>
                        <w:t>0</w:t>
                      </w:r>
                    </w:p>
                    <w:p w:rsidR="00EC0826" w:rsidRDefault="00EC0826" w:rsidP="00EC08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0D7DC6" wp14:editId="4DF51A61">
                <wp:simplePos x="0" y="0"/>
                <wp:positionH relativeFrom="column">
                  <wp:posOffset>6507480</wp:posOffset>
                </wp:positionH>
                <wp:positionV relativeFrom="paragraph">
                  <wp:posOffset>1767840</wp:posOffset>
                </wp:positionV>
                <wp:extent cx="800100" cy="276225"/>
                <wp:effectExtent l="0" t="0" r="19050" b="28575"/>
                <wp:wrapNone/>
                <wp:docPr id="18312415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150.10.0.0</w:t>
                            </w:r>
                            <w:r w:rsidRPr="005938F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353841" wp14:editId="21BC0E53">
                                  <wp:extent cx="398145" cy="172085"/>
                                  <wp:effectExtent l="0" t="0" r="1905" b="0"/>
                                  <wp:docPr id="855035380" name="Imagen 855035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1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D7DC6" id="_x0000_s1058" style="position:absolute;margin-left:512.4pt;margin-top:139.2pt;width:63pt;height:21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" fillcolor="#7b7b7b [2406]" strokecolor="#09101d [484]" strokeweight="1pt">
                <v:textbox>
                  <w:txbxContent>
                    <w:p w:rsidR="003B17EA" w:rsidRDefault="003B17EA" w:rsidP="003B17EA">
                      <w:r>
                        <w:t>150.10.0.0</w:t>
                      </w:r>
                      <w:r w:rsidRPr="005938F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1353841" wp14:editId="21BC0E53">
                            <wp:extent cx="398145" cy="172085"/>
                            <wp:effectExtent l="0" t="0" r="1905" b="0"/>
                            <wp:docPr id="855035380" name="Imagen 855035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1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6BE4E" wp14:editId="11E9B449">
                <wp:simplePos x="0" y="0"/>
                <wp:positionH relativeFrom="column">
                  <wp:posOffset>4554855</wp:posOffset>
                </wp:positionH>
                <wp:positionV relativeFrom="paragraph">
                  <wp:posOffset>1948815</wp:posOffset>
                </wp:positionV>
                <wp:extent cx="800100" cy="276225"/>
                <wp:effectExtent l="0" t="0" r="19050" b="28575"/>
                <wp:wrapNone/>
                <wp:docPr id="2067294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140.10.0.0</w:t>
                            </w:r>
                            <w:r w:rsidRPr="005938F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082C51" wp14:editId="1998E81C">
                                  <wp:extent cx="398145" cy="172085"/>
                                  <wp:effectExtent l="0" t="0" r="1905" b="0"/>
                                  <wp:docPr id="1090356682" name="Imagen 10903566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1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6BE4E" id="_x0000_s1059" style="position:absolute;margin-left:358.65pt;margin-top:153.45pt;width:63pt;height:21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" fillcolor="#7b7b7b [2406]" strokecolor="#09101d [484]" strokeweight="1pt">
                <v:textbox>
                  <w:txbxContent>
                    <w:p w:rsidR="003B17EA" w:rsidRDefault="003B17EA" w:rsidP="003B17EA">
                      <w:r>
                        <w:t>140.10.0.0</w:t>
                      </w:r>
                      <w:r w:rsidRPr="005938F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082C51" wp14:editId="1998E81C">
                            <wp:extent cx="398145" cy="172085"/>
                            <wp:effectExtent l="0" t="0" r="1905" b="0"/>
                            <wp:docPr id="1090356682" name="Imagen 10903566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1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8C6DBC" wp14:editId="00EBDDB2">
                <wp:simplePos x="0" y="0"/>
                <wp:positionH relativeFrom="column">
                  <wp:posOffset>2847975</wp:posOffset>
                </wp:positionH>
                <wp:positionV relativeFrom="paragraph">
                  <wp:posOffset>1710690</wp:posOffset>
                </wp:positionV>
                <wp:extent cx="800100" cy="276225"/>
                <wp:effectExtent l="0" t="0" r="19050" b="28575"/>
                <wp:wrapNone/>
                <wp:docPr id="146291769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130.10.0.0</w:t>
                            </w:r>
                            <w:r w:rsidRPr="005938F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B2AAE1" wp14:editId="295257ED">
                                  <wp:extent cx="398145" cy="172085"/>
                                  <wp:effectExtent l="0" t="0" r="1905" b="0"/>
                                  <wp:docPr id="301073967" name="Imagen 3010739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1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C6DBC" id="_x0000_s1060" style="position:absolute;margin-left:224.25pt;margin-top:134.7pt;width:63pt;height:21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" fillcolor="#7b7b7b [2406]" strokecolor="#09101d [484]" strokeweight="1pt">
                <v:textbox>
                  <w:txbxContent>
                    <w:p w:rsidR="003B17EA" w:rsidRDefault="003B17EA" w:rsidP="003B17EA">
                      <w:r>
                        <w:t>130.10.0.0</w:t>
                      </w:r>
                      <w:r w:rsidRPr="005938F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B2AAE1" wp14:editId="295257ED">
                            <wp:extent cx="398145" cy="172085"/>
                            <wp:effectExtent l="0" t="0" r="1905" b="0"/>
                            <wp:docPr id="301073967" name="Imagen 3010739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1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46E0A3" wp14:editId="2F1936E8">
                <wp:simplePos x="0" y="0"/>
                <wp:positionH relativeFrom="column">
                  <wp:posOffset>5488305</wp:posOffset>
                </wp:positionH>
                <wp:positionV relativeFrom="paragraph">
                  <wp:posOffset>386715</wp:posOffset>
                </wp:positionV>
                <wp:extent cx="800100" cy="276225"/>
                <wp:effectExtent l="0" t="0" r="19050" b="28575"/>
                <wp:wrapNone/>
                <wp:docPr id="21206910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152.10.0.0</w:t>
                            </w:r>
                            <w:r w:rsidRPr="005938F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2658563" wp14:editId="7BBAE560">
                                  <wp:extent cx="398145" cy="172085"/>
                                  <wp:effectExtent l="0" t="0" r="1905" b="0"/>
                                  <wp:docPr id="1631392862" name="Imagen 163139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1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6E0A3" id="_x0000_s1061" style="position:absolute;margin-left:432.15pt;margin-top:30.45pt;width:63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" fillcolor="#7b7b7b [2406]" strokecolor="#09101d [484]" strokeweight="1pt">
                <v:textbox>
                  <w:txbxContent>
                    <w:p w:rsidR="003B17EA" w:rsidRDefault="003B17EA" w:rsidP="003B17EA">
                      <w:r>
                        <w:t>152.10.0.0</w:t>
                      </w:r>
                      <w:r w:rsidRPr="005938F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2658563" wp14:editId="7BBAE560">
                            <wp:extent cx="398145" cy="172085"/>
                            <wp:effectExtent l="0" t="0" r="1905" b="0"/>
                            <wp:docPr id="1631392862" name="Imagen 163139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1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E0E59" wp14:editId="06CB01C4">
                <wp:simplePos x="0" y="0"/>
                <wp:positionH relativeFrom="column">
                  <wp:posOffset>3829050</wp:posOffset>
                </wp:positionH>
                <wp:positionV relativeFrom="paragraph">
                  <wp:posOffset>386715</wp:posOffset>
                </wp:positionV>
                <wp:extent cx="800100" cy="276225"/>
                <wp:effectExtent l="0" t="0" r="19050" b="28575"/>
                <wp:wrapNone/>
                <wp:docPr id="9945338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172.10.0.0</w:t>
                            </w:r>
                            <w:r w:rsidRPr="005938F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147474" wp14:editId="4EC49255">
                                  <wp:extent cx="398145" cy="172085"/>
                                  <wp:effectExtent l="0" t="0" r="1905" b="0"/>
                                  <wp:docPr id="571105650" name="Imagen 5711056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1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E0E59" id="_x0000_s1062" style="position:absolute;margin-left:301.5pt;margin-top:30.45pt;width:63pt;height:21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" fillcolor="#7b7b7b [2406]" strokecolor="#09101d [484]" strokeweight="1pt">
                <v:textbox>
                  <w:txbxContent>
                    <w:p w:rsidR="003B17EA" w:rsidRDefault="003B17EA" w:rsidP="003B17EA">
                      <w:r>
                        <w:t>172.10.0.0</w:t>
                      </w:r>
                      <w:r w:rsidRPr="005938F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147474" wp14:editId="4EC49255">
                            <wp:extent cx="398145" cy="172085"/>
                            <wp:effectExtent l="0" t="0" r="1905" b="0"/>
                            <wp:docPr id="571105650" name="Imagen 5711056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1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A36E6B" wp14:editId="5F546D22">
                <wp:simplePos x="0" y="0"/>
                <wp:positionH relativeFrom="column">
                  <wp:posOffset>7717155</wp:posOffset>
                </wp:positionH>
                <wp:positionV relativeFrom="paragraph">
                  <wp:posOffset>2253615</wp:posOffset>
                </wp:positionV>
                <wp:extent cx="676275" cy="276225"/>
                <wp:effectExtent l="0" t="0" r="28575" b="28575"/>
                <wp:wrapNone/>
                <wp:docPr id="6445154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40.0.0.0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36E6B" id="_x0000_s1063" style="position:absolute;margin-left:607.65pt;margin-top:177.45pt;width:53.25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" fillcolor="#00b050" strokecolor="#09101d [484]" strokeweight="1pt">
                <v:textbox>
                  <w:txbxContent>
                    <w:p w:rsidR="003B17EA" w:rsidRDefault="003B17EA" w:rsidP="003B17EA">
                      <w:r>
                        <w:t>40.0.0.0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3468B0" wp14:editId="23B07C76">
                <wp:simplePos x="0" y="0"/>
                <wp:positionH relativeFrom="column">
                  <wp:posOffset>8545830</wp:posOffset>
                </wp:positionH>
                <wp:positionV relativeFrom="paragraph">
                  <wp:posOffset>4406265</wp:posOffset>
                </wp:positionV>
                <wp:extent cx="676275" cy="276225"/>
                <wp:effectExtent l="0" t="0" r="28575" b="28575"/>
                <wp:wrapNone/>
                <wp:docPr id="10886071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A60" w:rsidRDefault="00731A60" w:rsidP="00731A60">
                            <w:r>
                              <w:t>40.0.0.0</w:t>
                            </w:r>
                          </w:p>
                          <w:p w:rsidR="00731A60" w:rsidRDefault="00731A60" w:rsidP="0073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468B0" id="_x0000_s1064" style="position:absolute;margin-left:672.9pt;margin-top:346.95pt;width:53.25pt;height:21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" fillcolor="#00b050" strokecolor="#09101d [484]" strokeweight="1pt">
                <v:textbox>
                  <w:txbxContent>
                    <w:p w:rsidR="00731A60" w:rsidRDefault="00731A60" w:rsidP="00731A60">
                      <w:r>
                        <w:t>40.0.0.0</w:t>
                      </w:r>
                    </w:p>
                    <w:p w:rsidR="00731A60" w:rsidRDefault="00731A60" w:rsidP="0073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4B341B" wp14:editId="3BB18929">
                <wp:simplePos x="0" y="0"/>
                <wp:positionH relativeFrom="column">
                  <wp:posOffset>6907530</wp:posOffset>
                </wp:positionH>
                <wp:positionV relativeFrom="paragraph">
                  <wp:posOffset>2234565</wp:posOffset>
                </wp:positionV>
                <wp:extent cx="676275" cy="276225"/>
                <wp:effectExtent l="0" t="0" r="28575" b="28575"/>
                <wp:wrapNone/>
                <wp:docPr id="17763542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20.0.0.0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B341B" id="_x0000_s1065" style="position:absolute;margin-left:543.9pt;margin-top:175.95pt;width:53.25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" fillcolor="#00b050" strokecolor="#09101d [484]" strokeweight="1pt">
                <v:textbox>
                  <w:txbxContent>
                    <w:p w:rsidR="003B17EA" w:rsidRDefault="003B17EA" w:rsidP="003B17EA">
                      <w:r>
                        <w:t>20.0.0.0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97F079" wp14:editId="59AB983E">
                <wp:simplePos x="0" y="0"/>
                <wp:positionH relativeFrom="column">
                  <wp:posOffset>2478405</wp:posOffset>
                </wp:positionH>
                <wp:positionV relativeFrom="paragraph">
                  <wp:posOffset>2282190</wp:posOffset>
                </wp:positionV>
                <wp:extent cx="676275" cy="276225"/>
                <wp:effectExtent l="0" t="0" r="28575" b="28575"/>
                <wp:wrapNone/>
                <wp:docPr id="15351393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30.0.0.0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7F079" id="_x0000_s1066" style="position:absolute;margin-left:195.15pt;margin-top:179.7pt;width:53.25pt;height:2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" fillcolor="#00b050" strokecolor="#09101d [484]" strokeweight="1pt">
                <v:textbox>
                  <w:txbxContent>
                    <w:p w:rsidR="003B17EA" w:rsidRDefault="003B17EA" w:rsidP="003B17EA">
                      <w:r>
                        <w:t>30.0.0.0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17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BBD88A" wp14:editId="23D64995">
                <wp:simplePos x="0" y="0"/>
                <wp:positionH relativeFrom="column">
                  <wp:posOffset>1649730</wp:posOffset>
                </wp:positionH>
                <wp:positionV relativeFrom="paragraph">
                  <wp:posOffset>2282190</wp:posOffset>
                </wp:positionV>
                <wp:extent cx="676275" cy="276225"/>
                <wp:effectExtent l="0" t="0" r="28575" b="28575"/>
                <wp:wrapNone/>
                <wp:docPr id="3069383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7EA" w:rsidRDefault="003B17EA" w:rsidP="003B17EA">
                            <w:r>
                              <w:t>10.0.0.0.</w:t>
                            </w:r>
                            <w:r w:rsidRPr="005938F1">
                              <w:t xml:space="preserve"> </w:t>
                            </w:r>
                            <w:r>
                              <w:t>0</w:t>
                            </w:r>
                            <w:r w:rsidRPr="005938F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44ABDD" wp14:editId="0E82085E">
                                  <wp:extent cx="398145" cy="172085"/>
                                  <wp:effectExtent l="0" t="0" r="1905" b="0"/>
                                  <wp:docPr id="1514372434" name="Imagen 1514372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1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  <w:p w:rsidR="003B17EA" w:rsidRDefault="003B17EA" w:rsidP="003B1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BD88A" id="_x0000_s1067" style="position:absolute;margin-left:129.9pt;margin-top:179.7pt;width:53.25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" fillcolor="#00b050" strokecolor="#09101d [484]" strokeweight="1pt">
                <v:textbox>
                  <w:txbxContent>
                    <w:p w:rsidR="003B17EA" w:rsidRDefault="003B17EA" w:rsidP="003B17EA">
                      <w:r>
                        <w:t>10.0.0.0.</w:t>
                      </w:r>
                      <w:r w:rsidRPr="005938F1">
                        <w:t xml:space="preserve"> </w:t>
                      </w:r>
                      <w:r>
                        <w:t>0</w:t>
                      </w:r>
                      <w:r w:rsidRPr="005938F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44ABDD" wp14:editId="0E82085E">
                            <wp:extent cx="398145" cy="172085"/>
                            <wp:effectExtent l="0" t="0" r="1905" b="0"/>
                            <wp:docPr id="1514372434" name="Imagen 1514372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1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  <w:p w:rsidR="003B17EA" w:rsidRDefault="003B17EA" w:rsidP="003B1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E4B5F1" wp14:editId="160CDE69">
                <wp:simplePos x="0" y="0"/>
                <wp:positionH relativeFrom="column">
                  <wp:posOffset>7717155</wp:posOffset>
                </wp:positionH>
                <wp:positionV relativeFrom="paragraph">
                  <wp:posOffset>4396740</wp:posOffset>
                </wp:positionV>
                <wp:extent cx="676275" cy="276225"/>
                <wp:effectExtent l="0" t="0" r="28575" b="28575"/>
                <wp:wrapNone/>
                <wp:docPr id="4379234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A60" w:rsidRDefault="00731A60" w:rsidP="00731A60">
                            <w:r>
                              <w:t>30.0.0.0</w:t>
                            </w:r>
                          </w:p>
                          <w:p w:rsidR="00731A60" w:rsidRDefault="00731A60" w:rsidP="0073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4B5F1" id="_x0000_s1068" style="position:absolute;margin-left:607.65pt;margin-top:346.2pt;width:53.25pt;height:21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" fillcolor="#00b050" strokecolor="#09101d [484]" strokeweight="1pt">
                <v:textbox>
                  <w:txbxContent>
                    <w:p w:rsidR="00731A60" w:rsidRDefault="00731A60" w:rsidP="00731A60">
                      <w:r>
                        <w:t>30.0.0.0</w:t>
                      </w:r>
                    </w:p>
                    <w:p w:rsidR="00731A60" w:rsidRDefault="00731A60" w:rsidP="0073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95FDFB" wp14:editId="06BD3099">
                <wp:simplePos x="0" y="0"/>
                <wp:positionH relativeFrom="column">
                  <wp:posOffset>6821805</wp:posOffset>
                </wp:positionH>
                <wp:positionV relativeFrom="paragraph">
                  <wp:posOffset>4387215</wp:posOffset>
                </wp:positionV>
                <wp:extent cx="676275" cy="276225"/>
                <wp:effectExtent l="0" t="0" r="28575" b="28575"/>
                <wp:wrapNone/>
                <wp:docPr id="14659024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A60" w:rsidRDefault="00731A60" w:rsidP="00731A60">
                            <w:r>
                              <w:t>20.0.0.0</w:t>
                            </w:r>
                          </w:p>
                          <w:p w:rsidR="00731A60" w:rsidRDefault="00731A60" w:rsidP="0073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5FDFB" id="_x0000_s1069" style="position:absolute;margin-left:537.15pt;margin-top:345.45pt;width:53.25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" fillcolor="#00b050" strokecolor="#09101d [484]" strokeweight="1pt">
                <v:textbox>
                  <w:txbxContent>
                    <w:p w:rsidR="00731A60" w:rsidRDefault="00731A60" w:rsidP="00731A60">
                      <w:r>
                        <w:t>20.0.0.0</w:t>
                      </w:r>
                    </w:p>
                    <w:p w:rsidR="00731A60" w:rsidRDefault="00731A60" w:rsidP="0073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36D650" wp14:editId="22FE17E1">
                <wp:simplePos x="0" y="0"/>
                <wp:positionH relativeFrom="column">
                  <wp:posOffset>5964555</wp:posOffset>
                </wp:positionH>
                <wp:positionV relativeFrom="paragraph">
                  <wp:posOffset>4387215</wp:posOffset>
                </wp:positionV>
                <wp:extent cx="676275" cy="276225"/>
                <wp:effectExtent l="0" t="0" r="28575" b="28575"/>
                <wp:wrapNone/>
                <wp:docPr id="132938109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A60" w:rsidRDefault="00731A60" w:rsidP="00731A60">
                            <w:r>
                              <w:t>10.0.0.0</w:t>
                            </w:r>
                          </w:p>
                          <w:p w:rsidR="00731A60" w:rsidRDefault="00731A60" w:rsidP="0073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6D650" id="_x0000_s1070" style="position:absolute;margin-left:469.65pt;margin-top:345.45pt;width:53.25pt;height:2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" fillcolor="#00b050" strokecolor="#09101d [484]" strokeweight="1pt">
                <v:textbox>
                  <w:txbxContent>
                    <w:p w:rsidR="00731A60" w:rsidRDefault="00731A60" w:rsidP="00731A60">
                      <w:r>
                        <w:t>10.0.0.0</w:t>
                      </w:r>
                    </w:p>
                    <w:p w:rsidR="00731A60" w:rsidRDefault="00731A60" w:rsidP="0073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40B7F" wp14:editId="08E6D25B">
                <wp:simplePos x="0" y="0"/>
                <wp:positionH relativeFrom="column">
                  <wp:posOffset>3011805</wp:posOffset>
                </wp:positionH>
                <wp:positionV relativeFrom="paragraph">
                  <wp:posOffset>4387215</wp:posOffset>
                </wp:positionV>
                <wp:extent cx="676275" cy="276225"/>
                <wp:effectExtent l="0" t="0" r="28575" b="28575"/>
                <wp:wrapNone/>
                <wp:docPr id="12284607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A60" w:rsidRDefault="00731A60" w:rsidP="00731A60">
                            <w:r>
                              <w:t>40.0.0.0</w:t>
                            </w:r>
                          </w:p>
                          <w:p w:rsidR="00731A60" w:rsidRDefault="00731A60" w:rsidP="0073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40B7F" id="_x0000_s1071" style="position:absolute;margin-left:237.15pt;margin-top:345.45pt;width:53.25pt;height:2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" fillcolor="#00b050" strokecolor="#09101d [484]" strokeweight="1pt">
                <v:textbox>
                  <w:txbxContent>
                    <w:p w:rsidR="00731A60" w:rsidRDefault="00731A60" w:rsidP="00731A60">
                      <w:r>
                        <w:t>40.0.0.0</w:t>
                      </w:r>
                    </w:p>
                    <w:p w:rsidR="00731A60" w:rsidRDefault="00731A60" w:rsidP="0073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6E9FA0" wp14:editId="1A20A8B4">
                <wp:simplePos x="0" y="0"/>
                <wp:positionH relativeFrom="column">
                  <wp:posOffset>2192655</wp:posOffset>
                </wp:positionH>
                <wp:positionV relativeFrom="paragraph">
                  <wp:posOffset>4387215</wp:posOffset>
                </wp:positionV>
                <wp:extent cx="676275" cy="276225"/>
                <wp:effectExtent l="0" t="0" r="28575" b="28575"/>
                <wp:wrapNone/>
                <wp:docPr id="18961103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A60" w:rsidRDefault="00731A60" w:rsidP="00731A60">
                            <w:r>
                              <w:t>30.0.0.0</w:t>
                            </w:r>
                          </w:p>
                          <w:p w:rsidR="00731A60" w:rsidRDefault="00731A60" w:rsidP="0073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E9FA0" id="_x0000_s1072" style="position:absolute;margin-left:172.65pt;margin-top:345.45pt;width:53.25pt;height:2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" fillcolor="#00b050" strokecolor="#09101d [484]" strokeweight="1pt">
                <v:textbox>
                  <w:txbxContent>
                    <w:p w:rsidR="00731A60" w:rsidRDefault="00731A60" w:rsidP="00731A60">
                      <w:r>
                        <w:t>30.0.0.0</w:t>
                      </w:r>
                    </w:p>
                    <w:p w:rsidR="00731A60" w:rsidRDefault="00731A60" w:rsidP="0073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FFAC14" wp14:editId="5D358C31">
                <wp:simplePos x="0" y="0"/>
                <wp:positionH relativeFrom="column">
                  <wp:posOffset>1363980</wp:posOffset>
                </wp:positionH>
                <wp:positionV relativeFrom="paragraph">
                  <wp:posOffset>4387215</wp:posOffset>
                </wp:positionV>
                <wp:extent cx="676275" cy="276225"/>
                <wp:effectExtent l="0" t="0" r="28575" b="28575"/>
                <wp:wrapNone/>
                <wp:docPr id="9137096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A60" w:rsidRDefault="00731A60" w:rsidP="00731A60">
                            <w:r>
                              <w:t>20.0.0.0</w:t>
                            </w:r>
                          </w:p>
                          <w:p w:rsidR="00731A60" w:rsidRDefault="00731A60" w:rsidP="0073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FAC14" id="_x0000_s1073" style="position:absolute;margin-left:107.4pt;margin-top:345.45pt;width:53.25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" fillcolor="#00b050" strokecolor="#09101d [484]" strokeweight="1pt">
                <v:textbox>
                  <w:txbxContent>
                    <w:p w:rsidR="00731A60" w:rsidRDefault="00731A60" w:rsidP="00731A60">
                      <w:r>
                        <w:t>20.0.0.0</w:t>
                      </w:r>
                    </w:p>
                    <w:p w:rsidR="00731A60" w:rsidRDefault="00731A60" w:rsidP="0073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4B8B6" wp14:editId="5BDBFB14">
                <wp:simplePos x="0" y="0"/>
                <wp:positionH relativeFrom="column">
                  <wp:posOffset>582930</wp:posOffset>
                </wp:positionH>
                <wp:positionV relativeFrom="paragraph">
                  <wp:posOffset>4387215</wp:posOffset>
                </wp:positionV>
                <wp:extent cx="676275" cy="276225"/>
                <wp:effectExtent l="0" t="0" r="28575" b="28575"/>
                <wp:wrapNone/>
                <wp:docPr id="16345233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A60" w:rsidRDefault="00731A60" w:rsidP="00731A60">
                            <w:r>
                              <w:t>10.0.0</w:t>
                            </w:r>
                            <w:r w:rsidR="003B17EA">
                              <w:t>.0</w:t>
                            </w:r>
                            <w:r w:rsidR="005938F1" w:rsidRPr="005938F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A931838" wp14:editId="2D6A05FA">
                                  <wp:extent cx="398145" cy="172085"/>
                                  <wp:effectExtent l="0" t="0" r="1905" b="0"/>
                                  <wp:docPr id="704352659" name="Imagen 7043526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1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  <w:p w:rsidR="00731A60" w:rsidRDefault="00731A60" w:rsidP="00731A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4B8B6" id="_x0000_s1074" style="position:absolute;margin-left:45.9pt;margin-top:345.45pt;width:53.25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" fillcolor="#00b050" strokecolor="#09101d [484]" strokeweight="1pt">
                <v:textbox>
                  <w:txbxContent>
                    <w:p w:rsidR="00731A60" w:rsidRDefault="00731A60" w:rsidP="00731A60">
                      <w:r>
                        <w:t>10.0.0</w:t>
                      </w:r>
                      <w:r w:rsidR="003B17EA">
                        <w:t>.0</w:t>
                      </w:r>
                      <w:r w:rsidR="005938F1" w:rsidRPr="005938F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A931838" wp14:editId="2D6A05FA">
                            <wp:extent cx="398145" cy="172085"/>
                            <wp:effectExtent l="0" t="0" r="1905" b="0"/>
                            <wp:docPr id="704352659" name="Imagen 7043526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1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  <w:p w:rsidR="00731A60" w:rsidRDefault="00731A60" w:rsidP="00731A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7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09E226" wp14:editId="7AA48C86">
                <wp:simplePos x="0" y="0"/>
                <wp:positionH relativeFrom="column">
                  <wp:posOffset>9222105</wp:posOffset>
                </wp:positionH>
                <wp:positionV relativeFrom="paragraph">
                  <wp:posOffset>5273040</wp:posOffset>
                </wp:positionV>
                <wp:extent cx="457200" cy="447675"/>
                <wp:effectExtent l="0" t="0" r="19050" b="28575"/>
                <wp:wrapNone/>
                <wp:docPr id="12060455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60" w:rsidRDefault="00B54760" w:rsidP="00B54760">
                            <w:pPr>
                              <w:jc w:val="center"/>
                            </w:pPr>
                            <w:r>
                              <w:t>PC8 v4</w:t>
                            </w:r>
                          </w:p>
                          <w:p w:rsidR="00B54760" w:rsidRDefault="00B54760" w:rsidP="00B54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E226" id="_x0000_s1075" style="position:absolute;margin-left:726.15pt;margin-top:415.2pt;width:36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" fillcolor="#7030a0" strokecolor="#09101d [484]" strokeweight="1pt">
                <v:textbox>
                  <w:txbxContent>
                    <w:p w:rsidR="00B54760" w:rsidRDefault="00B54760" w:rsidP="00B54760">
                      <w:pPr>
                        <w:jc w:val="center"/>
                      </w:pPr>
                      <w:r>
                        <w:t>PC8 v4</w:t>
                      </w:r>
                    </w:p>
                    <w:p w:rsidR="00B54760" w:rsidRDefault="00B54760" w:rsidP="00B54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7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A19A3" wp14:editId="15AFF083">
                <wp:simplePos x="0" y="0"/>
                <wp:positionH relativeFrom="column">
                  <wp:posOffset>8002905</wp:posOffset>
                </wp:positionH>
                <wp:positionV relativeFrom="paragraph">
                  <wp:posOffset>5263515</wp:posOffset>
                </wp:positionV>
                <wp:extent cx="457200" cy="447675"/>
                <wp:effectExtent l="0" t="0" r="19050" b="28575"/>
                <wp:wrapNone/>
                <wp:docPr id="4625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60" w:rsidRDefault="00B54760" w:rsidP="00B54760">
                            <w:pPr>
                              <w:jc w:val="center"/>
                            </w:pPr>
                            <w:r>
                              <w:t>PC7 v3</w:t>
                            </w:r>
                          </w:p>
                          <w:p w:rsidR="00B54760" w:rsidRDefault="00B54760" w:rsidP="00B54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A19A3" id="_x0000_s1076" style="position:absolute;margin-left:630.15pt;margin-top:414.45pt;width:36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" fillcolor="#7030a0" strokecolor="#09101d [484]" strokeweight="1pt">
                <v:textbox>
                  <w:txbxContent>
                    <w:p w:rsidR="00B54760" w:rsidRDefault="00B54760" w:rsidP="00B54760">
                      <w:pPr>
                        <w:jc w:val="center"/>
                      </w:pPr>
                      <w:r>
                        <w:t>PC7 v3</w:t>
                      </w:r>
                    </w:p>
                    <w:p w:rsidR="00B54760" w:rsidRDefault="00B54760" w:rsidP="00B54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7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FD2856" wp14:editId="19AA8093">
                <wp:simplePos x="0" y="0"/>
                <wp:positionH relativeFrom="column">
                  <wp:posOffset>6850380</wp:posOffset>
                </wp:positionH>
                <wp:positionV relativeFrom="paragraph">
                  <wp:posOffset>5282565</wp:posOffset>
                </wp:positionV>
                <wp:extent cx="457200" cy="447675"/>
                <wp:effectExtent l="0" t="0" r="19050" b="28575"/>
                <wp:wrapNone/>
                <wp:docPr id="11399774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60" w:rsidRDefault="00B54760" w:rsidP="00B54760">
                            <w:pPr>
                              <w:jc w:val="center"/>
                            </w:pPr>
                            <w:r>
                              <w:t>PC6 v2</w:t>
                            </w:r>
                          </w:p>
                          <w:p w:rsidR="00B54760" w:rsidRDefault="00B54760" w:rsidP="00B54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2856" id="_x0000_s1077" style="position:absolute;margin-left:539.4pt;margin-top:415.95pt;width:36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" fillcolor="#7030a0" strokecolor="#09101d [484]" strokeweight="1pt">
                <v:textbox>
                  <w:txbxContent>
                    <w:p w:rsidR="00B54760" w:rsidRDefault="00B54760" w:rsidP="00B54760">
                      <w:pPr>
                        <w:jc w:val="center"/>
                      </w:pPr>
                      <w:r>
                        <w:t>PC6 v2</w:t>
                      </w:r>
                    </w:p>
                    <w:p w:rsidR="00B54760" w:rsidRDefault="00B54760" w:rsidP="00B54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7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4CEE6" wp14:editId="3D13369C">
                <wp:simplePos x="0" y="0"/>
                <wp:positionH relativeFrom="column">
                  <wp:posOffset>5631180</wp:posOffset>
                </wp:positionH>
                <wp:positionV relativeFrom="paragraph">
                  <wp:posOffset>5292090</wp:posOffset>
                </wp:positionV>
                <wp:extent cx="457200" cy="447675"/>
                <wp:effectExtent l="0" t="0" r="19050" b="28575"/>
                <wp:wrapNone/>
                <wp:docPr id="15853197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60" w:rsidRDefault="00B54760" w:rsidP="00B54760">
                            <w:pPr>
                              <w:jc w:val="center"/>
                            </w:pPr>
                            <w:r>
                              <w:t>PC5 v1</w:t>
                            </w:r>
                          </w:p>
                          <w:p w:rsidR="00B54760" w:rsidRDefault="00B54760" w:rsidP="00B54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4CEE6" id="_x0000_s1078" style="position:absolute;margin-left:443.4pt;margin-top:416.7pt;width:36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" fillcolor="#7030a0" strokecolor="#09101d [484]" strokeweight="1pt">
                <v:textbox>
                  <w:txbxContent>
                    <w:p w:rsidR="00B54760" w:rsidRDefault="00B54760" w:rsidP="00B54760">
                      <w:pPr>
                        <w:jc w:val="center"/>
                      </w:pPr>
                      <w:r>
                        <w:t>PC5 v1</w:t>
                      </w:r>
                    </w:p>
                    <w:p w:rsidR="00B54760" w:rsidRDefault="00B54760" w:rsidP="00B54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7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84CEF" wp14:editId="2522C2C9">
                <wp:simplePos x="0" y="0"/>
                <wp:positionH relativeFrom="column">
                  <wp:posOffset>3535680</wp:posOffset>
                </wp:positionH>
                <wp:positionV relativeFrom="paragraph">
                  <wp:posOffset>5344795</wp:posOffset>
                </wp:positionV>
                <wp:extent cx="457200" cy="447675"/>
                <wp:effectExtent l="0" t="0" r="19050" b="28575"/>
                <wp:wrapNone/>
                <wp:docPr id="7153325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60" w:rsidRDefault="00B54760" w:rsidP="00B54760">
                            <w:pPr>
                              <w:jc w:val="center"/>
                            </w:pPr>
                            <w:r>
                              <w:t>PC4 v4</w:t>
                            </w:r>
                          </w:p>
                          <w:p w:rsidR="00B54760" w:rsidRDefault="00B54760" w:rsidP="00B54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4CEF" id="_x0000_s1079" style="position:absolute;margin-left:278.4pt;margin-top:420.85pt;width:36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" fillcolor="#7030a0" strokecolor="#09101d [484]" strokeweight="1pt">
                <v:textbox>
                  <w:txbxContent>
                    <w:p w:rsidR="00B54760" w:rsidRDefault="00B54760" w:rsidP="00B54760">
                      <w:pPr>
                        <w:jc w:val="center"/>
                      </w:pPr>
                      <w:r>
                        <w:t>PC4 v4</w:t>
                      </w:r>
                    </w:p>
                    <w:p w:rsidR="00B54760" w:rsidRDefault="00B54760" w:rsidP="00B54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7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3D9C4" wp14:editId="419750C4">
                <wp:simplePos x="0" y="0"/>
                <wp:positionH relativeFrom="column">
                  <wp:posOffset>2411730</wp:posOffset>
                </wp:positionH>
                <wp:positionV relativeFrom="paragraph">
                  <wp:posOffset>5292090</wp:posOffset>
                </wp:positionV>
                <wp:extent cx="457200" cy="447675"/>
                <wp:effectExtent l="0" t="0" r="19050" b="28575"/>
                <wp:wrapNone/>
                <wp:docPr id="17085968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60" w:rsidRDefault="00B54760" w:rsidP="00B54760">
                            <w:pPr>
                              <w:jc w:val="center"/>
                            </w:pPr>
                            <w:r>
                              <w:t>PC3 v3</w:t>
                            </w:r>
                          </w:p>
                          <w:p w:rsidR="00B54760" w:rsidRDefault="00B54760" w:rsidP="00B54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3D9C4" id="_x0000_s1080" style="position:absolute;margin-left:189.9pt;margin-top:416.7pt;width:36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" fillcolor="#7030a0" strokecolor="#09101d [484]" strokeweight="1pt">
                <v:textbox>
                  <w:txbxContent>
                    <w:p w:rsidR="00B54760" w:rsidRDefault="00B54760" w:rsidP="00B54760">
                      <w:pPr>
                        <w:jc w:val="center"/>
                      </w:pPr>
                      <w:r>
                        <w:t>PC3 v3</w:t>
                      </w:r>
                    </w:p>
                    <w:p w:rsidR="00B54760" w:rsidRDefault="00B54760" w:rsidP="00B54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7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B5682" wp14:editId="65024E6F">
                <wp:simplePos x="0" y="0"/>
                <wp:positionH relativeFrom="column">
                  <wp:posOffset>1259205</wp:posOffset>
                </wp:positionH>
                <wp:positionV relativeFrom="paragraph">
                  <wp:posOffset>5316220</wp:posOffset>
                </wp:positionV>
                <wp:extent cx="457200" cy="447675"/>
                <wp:effectExtent l="0" t="0" r="19050" b="28575"/>
                <wp:wrapNone/>
                <wp:docPr id="573208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60" w:rsidRDefault="00B54760" w:rsidP="00B54760">
                            <w:pPr>
                              <w:jc w:val="center"/>
                            </w:pPr>
                            <w:r>
                              <w:t>PC2v2</w:t>
                            </w:r>
                          </w:p>
                          <w:p w:rsidR="00B54760" w:rsidRDefault="00B54760" w:rsidP="00B54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B5682" id="_x0000_s1081" style="position:absolute;margin-left:99.15pt;margin-top:418.6pt;width:36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" fillcolor="#7030a0" strokecolor="#09101d [484]" strokeweight="1pt">
                <v:textbox>
                  <w:txbxContent>
                    <w:p w:rsidR="00B54760" w:rsidRDefault="00B54760" w:rsidP="00B54760">
                      <w:pPr>
                        <w:jc w:val="center"/>
                      </w:pPr>
                      <w:r>
                        <w:t>PC2v2</w:t>
                      </w:r>
                    </w:p>
                    <w:p w:rsidR="00B54760" w:rsidRDefault="00B54760" w:rsidP="00B547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47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DA0DAD" wp14:editId="2487F35C">
                <wp:simplePos x="0" y="0"/>
                <wp:positionH relativeFrom="column">
                  <wp:posOffset>230505</wp:posOffset>
                </wp:positionH>
                <wp:positionV relativeFrom="paragraph">
                  <wp:posOffset>5306695</wp:posOffset>
                </wp:positionV>
                <wp:extent cx="457200" cy="447675"/>
                <wp:effectExtent l="0" t="0" r="19050" b="28575"/>
                <wp:wrapNone/>
                <wp:docPr id="18494997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6B3" w:rsidRDefault="006B76B3" w:rsidP="006B76B3">
                            <w:pPr>
                              <w:jc w:val="center"/>
                            </w:pPr>
                            <w:r>
                              <w:t xml:space="preserve">PC1 </w:t>
                            </w:r>
                            <w:r w:rsidR="00B54760">
                              <w:t>v1</w:t>
                            </w:r>
                          </w:p>
                          <w:p w:rsidR="006B76B3" w:rsidRDefault="006B76B3" w:rsidP="006B7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A0DAD" id="_x0000_s1082" style="position:absolute;margin-left:18.15pt;margin-top:417.85pt;width:36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" fillcolor="#7030a0" strokecolor="#09101d [484]" strokeweight="1pt">
                <v:textbox>
                  <w:txbxContent>
                    <w:p w:rsidR="006B76B3" w:rsidRDefault="006B76B3" w:rsidP="006B76B3">
                      <w:pPr>
                        <w:jc w:val="center"/>
                      </w:pPr>
                      <w:r>
                        <w:t xml:space="preserve">PC1 </w:t>
                      </w:r>
                      <w:r w:rsidR="00B54760">
                        <w:t>v1</w:t>
                      </w:r>
                    </w:p>
                    <w:p w:rsidR="006B76B3" w:rsidRDefault="006B76B3" w:rsidP="006B76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76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0858" wp14:editId="17419D36">
                <wp:simplePos x="0" y="0"/>
                <wp:positionH relativeFrom="column">
                  <wp:posOffset>4840605</wp:posOffset>
                </wp:positionH>
                <wp:positionV relativeFrom="paragraph">
                  <wp:posOffset>-280035</wp:posOffset>
                </wp:positionV>
                <wp:extent cx="409575" cy="276225"/>
                <wp:effectExtent l="0" t="0" r="28575" b="28575"/>
                <wp:wrapNone/>
                <wp:docPr id="15416128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6B3" w:rsidRDefault="006B76B3" w:rsidP="006B76B3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  <w:p w:rsidR="006B76B3" w:rsidRDefault="006B76B3" w:rsidP="006B7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80858" id="_x0000_s1083" style="position:absolute;margin-left:381.15pt;margin-top:-22.05pt;width:32.2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" fillcolor="#4472c4 [3204]" strokecolor="red" strokeweight="2pt">
                <v:textbox>
                  <w:txbxContent>
                    <w:p w:rsidR="006B76B3" w:rsidRDefault="006B76B3" w:rsidP="006B76B3">
                      <w:pPr>
                        <w:jc w:val="center"/>
                      </w:pPr>
                      <w:r>
                        <w:t>R2</w:t>
                      </w:r>
                    </w:p>
                    <w:p w:rsidR="006B76B3" w:rsidRDefault="006B76B3" w:rsidP="006B76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76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262EC" wp14:editId="4B38EE2B">
                <wp:simplePos x="0" y="0"/>
                <wp:positionH relativeFrom="column">
                  <wp:posOffset>2240280</wp:posOffset>
                </wp:positionH>
                <wp:positionV relativeFrom="paragraph">
                  <wp:posOffset>920115</wp:posOffset>
                </wp:positionV>
                <wp:extent cx="409575" cy="276225"/>
                <wp:effectExtent l="0" t="0" r="28575" b="28575"/>
                <wp:wrapNone/>
                <wp:docPr id="8627819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6B3" w:rsidRDefault="006B76B3" w:rsidP="006B76B3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  <w:p w:rsidR="006B76B3" w:rsidRDefault="006B76B3" w:rsidP="006B7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262EC" id="_x0000_s1084" style="position:absolute;margin-left:176.4pt;margin-top:72.45pt;width:32.2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" fillcolor="#4472c4 [3204]" strokecolor="red" strokeweight="2pt">
                <v:textbox>
                  <w:txbxContent>
                    <w:p w:rsidR="006B76B3" w:rsidRDefault="006B76B3" w:rsidP="006B76B3">
                      <w:pPr>
                        <w:jc w:val="center"/>
                      </w:pPr>
                      <w:r>
                        <w:t>R1</w:t>
                      </w:r>
                    </w:p>
                    <w:p w:rsidR="006B76B3" w:rsidRDefault="006B76B3" w:rsidP="006B76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76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D6A6E" wp14:editId="6215C162">
                <wp:simplePos x="0" y="0"/>
                <wp:positionH relativeFrom="column">
                  <wp:posOffset>3945255</wp:posOffset>
                </wp:positionH>
                <wp:positionV relativeFrom="paragraph">
                  <wp:posOffset>1348740</wp:posOffset>
                </wp:positionV>
                <wp:extent cx="409575" cy="276225"/>
                <wp:effectExtent l="0" t="0" r="28575" b="28575"/>
                <wp:wrapNone/>
                <wp:docPr id="18294856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6B3" w:rsidRDefault="006B76B3" w:rsidP="006B76B3">
                            <w:pPr>
                              <w:jc w:val="center"/>
                            </w:pPr>
                            <w:r>
                              <w:t>R4</w:t>
                            </w:r>
                          </w:p>
                          <w:p w:rsidR="006B76B3" w:rsidRDefault="006B76B3" w:rsidP="006B7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D6A6E" id="_x0000_s1085" style="position:absolute;margin-left:310.65pt;margin-top:106.2pt;width:32.2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" fillcolor="#4472c4 [3204]" strokecolor="red" strokeweight="2pt">
                <v:textbox>
                  <w:txbxContent>
                    <w:p w:rsidR="006B76B3" w:rsidRDefault="006B76B3" w:rsidP="006B76B3">
                      <w:pPr>
                        <w:jc w:val="center"/>
                      </w:pPr>
                      <w:r>
                        <w:t>R4</w:t>
                      </w:r>
                    </w:p>
                    <w:p w:rsidR="006B76B3" w:rsidRDefault="006B76B3" w:rsidP="006B76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76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B9E05" wp14:editId="77A8BDAA">
                <wp:simplePos x="0" y="0"/>
                <wp:positionH relativeFrom="column">
                  <wp:posOffset>5678805</wp:posOffset>
                </wp:positionH>
                <wp:positionV relativeFrom="paragraph">
                  <wp:posOffset>1291590</wp:posOffset>
                </wp:positionV>
                <wp:extent cx="409575" cy="276225"/>
                <wp:effectExtent l="0" t="0" r="28575" b="28575"/>
                <wp:wrapNone/>
                <wp:docPr id="6897750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6B3" w:rsidRDefault="006B76B3" w:rsidP="006B76B3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  <w:p w:rsidR="006B76B3" w:rsidRDefault="006B76B3" w:rsidP="006B7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B9E05" id="_x0000_s1086" style="position:absolute;margin-left:447.15pt;margin-top:101.7pt;width:32.2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" fillcolor="#4472c4 [3204]" strokecolor="red" strokeweight="2pt">
                <v:textbox>
                  <w:txbxContent>
                    <w:p w:rsidR="006B76B3" w:rsidRDefault="006B76B3" w:rsidP="006B76B3">
                      <w:pPr>
                        <w:jc w:val="center"/>
                      </w:pPr>
                      <w:r>
                        <w:t>R5</w:t>
                      </w:r>
                    </w:p>
                    <w:p w:rsidR="006B76B3" w:rsidRDefault="006B76B3" w:rsidP="006B76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76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75E29" wp14:editId="1F8126A2">
                <wp:simplePos x="0" y="0"/>
                <wp:positionH relativeFrom="column">
                  <wp:posOffset>7498080</wp:posOffset>
                </wp:positionH>
                <wp:positionV relativeFrom="paragraph">
                  <wp:posOffset>920115</wp:posOffset>
                </wp:positionV>
                <wp:extent cx="409575" cy="276225"/>
                <wp:effectExtent l="0" t="0" r="28575" b="28575"/>
                <wp:wrapNone/>
                <wp:docPr id="2877394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6B3" w:rsidRDefault="006B76B3" w:rsidP="006B76B3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  <w:p w:rsidR="006B76B3" w:rsidRDefault="006B76B3" w:rsidP="006B76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75E29" id="_x0000_s1087" style="position:absolute;margin-left:590.4pt;margin-top:72.45pt;width:32.2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" fillcolor="#4472c4 [3204]" strokecolor="red" strokeweight="2pt">
                <v:textbox>
                  <w:txbxContent>
                    <w:p w:rsidR="006B76B3" w:rsidRDefault="006B76B3" w:rsidP="006B76B3">
                      <w:pPr>
                        <w:jc w:val="center"/>
                      </w:pPr>
                      <w:r>
                        <w:t>R3</w:t>
                      </w:r>
                    </w:p>
                    <w:p w:rsidR="006B76B3" w:rsidRDefault="006B76B3" w:rsidP="006B76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76B3">
        <w:rPr>
          <w:noProof/>
          <w:lang w:val="en-US"/>
        </w:rPr>
        <w:drawing>
          <wp:inline distT="0" distB="0" distL="0" distR="0" wp14:anchorId="74DAD849" wp14:editId="50FA5813">
            <wp:extent cx="9944100" cy="5835569"/>
            <wp:effectExtent l="0" t="0" r="0" b="0"/>
            <wp:docPr id="1017978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78039" name=""/>
                    <pic:cNvPicPr/>
                  </pic:nvPicPr>
                  <pic:blipFill rotWithShape="1">
                    <a:blip r:embed="rId8"/>
                    <a:srcRect l="12107" t="14284" r="29296" b="24581"/>
                    <a:stretch/>
                  </pic:blipFill>
                  <pic:spPr bwMode="auto">
                    <a:xfrm>
                      <a:off x="0" y="0"/>
                      <a:ext cx="9964726" cy="5847673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6FA" w:rsidRPr="009C56FA" w:rsidRDefault="009C56FA">
      <w:pPr>
        <w:rPr>
          <w:b/>
          <w:bCs/>
          <w:sz w:val="32"/>
          <w:szCs w:val="32"/>
          <w:u w:val="single"/>
        </w:rPr>
      </w:pPr>
      <w:r w:rsidRPr="009C56FA">
        <w:rPr>
          <w:b/>
          <w:bCs/>
          <w:sz w:val="32"/>
          <w:szCs w:val="32"/>
          <w:u w:val="single"/>
        </w:rPr>
        <w:lastRenderedPageBreak/>
        <w:t>ROUTERS</w:t>
      </w:r>
    </w:p>
    <w:p w:rsidR="006B76B3" w:rsidRDefault="00BF3499">
      <w:pPr>
        <w:rPr>
          <w:b/>
          <w:bCs/>
          <w:sz w:val="32"/>
          <w:szCs w:val="32"/>
        </w:rPr>
      </w:pPr>
      <w:r w:rsidRPr="00BF3499">
        <w:rPr>
          <w:b/>
          <w:bCs/>
          <w:sz w:val="32"/>
          <w:szCs w:val="32"/>
        </w:rPr>
        <w:t>R1</w:t>
      </w:r>
      <w:r>
        <w:rPr>
          <w:b/>
          <w:bCs/>
          <w:sz w:val="32"/>
          <w:szCs w:val="32"/>
        </w:rPr>
        <w:t>: PUERTOS SERIAL 0/3/0 – DCE 64000, BANDWIDTH 1OOK</w:t>
      </w:r>
      <w:r w:rsidR="004972DD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; SERIAL 0/2/0 DCE 64000</w:t>
      </w:r>
    </w:p>
    <w:p w:rsidR="00BF3499" w:rsidRDefault="00BF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R2:</w:t>
      </w:r>
      <w:r w:rsidR="004972DD">
        <w:rPr>
          <w:b/>
          <w:bCs/>
          <w:sz w:val="32"/>
          <w:szCs w:val="32"/>
        </w:rPr>
        <w:t xml:space="preserve"> PUERTOS SERIAL 0/3/1 – DTE; SERIAL 0/3/0 – DCE 64000</w:t>
      </w:r>
    </w:p>
    <w:p w:rsidR="00BF3499" w:rsidRDefault="00BF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R3:</w:t>
      </w:r>
      <w:r w:rsidR="004972DD">
        <w:rPr>
          <w:b/>
          <w:bCs/>
          <w:sz w:val="32"/>
          <w:szCs w:val="32"/>
        </w:rPr>
        <w:t xml:space="preserve"> PUERTOS SERIAL 0/3/1 – DTE; SERIAL 0/2/1 - DTE</w:t>
      </w:r>
    </w:p>
    <w:p w:rsidR="00BF3499" w:rsidRDefault="00BF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R4:</w:t>
      </w:r>
      <w:r w:rsidR="004972DD">
        <w:rPr>
          <w:b/>
          <w:bCs/>
          <w:sz w:val="32"/>
          <w:szCs w:val="32"/>
        </w:rPr>
        <w:t xml:space="preserve"> PUERTOS SERIAL 0/3/1 – DTE; SERIAL 0/3/0 – DCE 64000</w:t>
      </w:r>
    </w:p>
    <w:p w:rsidR="00BF3499" w:rsidRDefault="00BF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R5:</w:t>
      </w:r>
      <w:r w:rsidR="004972DD">
        <w:rPr>
          <w:b/>
          <w:bCs/>
          <w:sz w:val="32"/>
          <w:szCs w:val="32"/>
        </w:rPr>
        <w:t xml:space="preserve"> PUERTOS SERIAL 0/3/1 – DTE; SERIAL 0/3/0 – DCE 64000</w:t>
      </w:r>
    </w:p>
    <w:p w:rsidR="00BF3499" w:rsidRDefault="00BF34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PROTOCOLO DE RUTEO DINAMICO EIGRP AS:100</w:t>
      </w:r>
    </w:p>
    <w:p w:rsidR="009B294F" w:rsidRDefault="009B294F">
      <w:pPr>
        <w:rPr>
          <w:b/>
          <w:bCs/>
          <w:sz w:val="32"/>
          <w:szCs w:val="32"/>
        </w:rPr>
      </w:pPr>
    </w:p>
    <w:p w:rsidR="009C56FA" w:rsidRPr="00740038" w:rsidRDefault="009C56FA">
      <w:pPr>
        <w:rPr>
          <w:b/>
          <w:bCs/>
          <w:sz w:val="32"/>
          <w:szCs w:val="32"/>
          <w:u w:val="single"/>
          <w:lang w:val="en-GB"/>
        </w:rPr>
      </w:pPr>
      <w:r w:rsidRPr="00740038">
        <w:rPr>
          <w:b/>
          <w:bCs/>
          <w:sz w:val="32"/>
          <w:szCs w:val="32"/>
          <w:u w:val="single"/>
          <w:lang w:val="en-GB"/>
        </w:rPr>
        <w:t>SWITCHES</w:t>
      </w:r>
    </w:p>
    <w:p w:rsidR="009B294F" w:rsidRPr="009B294F" w:rsidRDefault="009B294F">
      <w:pPr>
        <w:rPr>
          <w:b/>
          <w:bCs/>
          <w:sz w:val="32"/>
          <w:szCs w:val="32"/>
          <w:lang w:val="en-GB"/>
        </w:rPr>
      </w:pPr>
      <w:r w:rsidRPr="009B294F">
        <w:rPr>
          <w:b/>
          <w:bCs/>
          <w:sz w:val="32"/>
          <w:szCs w:val="32"/>
          <w:lang w:val="en-GB"/>
        </w:rPr>
        <w:t xml:space="preserve">SW1: Vlans 1,2,3,4 </w:t>
      </w:r>
      <w:r>
        <w:rPr>
          <w:b/>
          <w:bCs/>
          <w:sz w:val="32"/>
          <w:szCs w:val="32"/>
          <w:lang w:val="en-GB"/>
        </w:rPr>
        <w:t>–</w:t>
      </w:r>
      <w:r w:rsidRPr="009B294F">
        <w:rPr>
          <w:b/>
          <w:bCs/>
          <w:sz w:val="32"/>
          <w:szCs w:val="32"/>
          <w:lang w:val="en-GB"/>
        </w:rPr>
        <w:t xml:space="preserve"> V</w:t>
      </w:r>
      <w:r>
        <w:rPr>
          <w:b/>
          <w:bCs/>
          <w:sz w:val="32"/>
          <w:szCs w:val="32"/>
          <w:lang w:val="en-GB"/>
        </w:rPr>
        <w:t>lan 1 administrativa</w:t>
      </w:r>
    </w:p>
    <w:p w:rsidR="00447D2C" w:rsidRDefault="009B294F">
      <w:pPr>
        <w:rPr>
          <w:b/>
          <w:bCs/>
          <w:sz w:val="32"/>
          <w:szCs w:val="32"/>
          <w:lang w:val="en-GB"/>
        </w:rPr>
      </w:pPr>
      <w:r w:rsidRPr="009B294F">
        <w:rPr>
          <w:b/>
          <w:bCs/>
          <w:sz w:val="32"/>
          <w:szCs w:val="32"/>
          <w:lang w:val="en-GB"/>
        </w:rPr>
        <w:t>SW2: Vlans 1,2,3,4</w:t>
      </w:r>
      <w:r>
        <w:rPr>
          <w:b/>
          <w:bCs/>
          <w:sz w:val="32"/>
          <w:szCs w:val="32"/>
          <w:lang w:val="en-GB"/>
        </w:rPr>
        <w:t xml:space="preserve"> – Vlan 1 administrativa</w:t>
      </w:r>
    </w:p>
    <w:p w:rsidR="009C56FA" w:rsidRPr="00084CBC" w:rsidRDefault="009C56FA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lang w:val="en-GB"/>
        </w:rPr>
        <w:tab/>
      </w:r>
      <w:r w:rsidRPr="00084CBC">
        <w:rPr>
          <w:b/>
          <w:bCs/>
          <w:sz w:val="32"/>
          <w:szCs w:val="32"/>
          <w:u w:val="single"/>
          <w:lang w:val="en-GB"/>
        </w:rPr>
        <w:t>SWITHES PUERTOS:</w:t>
      </w:r>
    </w:p>
    <w:p w:rsidR="009C56FA" w:rsidRDefault="009C56FA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ab/>
      </w:r>
      <w:r>
        <w:rPr>
          <w:b/>
          <w:bCs/>
          <w:sz w:val="32"/>
          <w:szCs w:val="32"/>
          <w:lang w:val="en-GB"/>
        </w:rPr>
        <w:tab/>
        <w:t xml:space="preserve">SW1: 1,2 VLAN 1; 8 VLAN 2; 15,16 VLAN 3; 20 VLAN 4; 24 TRUNK </w:t>
      </w:r>
    </w:p>
    <w:p w:rsidR="009C56FA" w:rsidRDefault="009C56FA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ab/>
      </w:r>
      <w:r>
        <w:rPr>
          <w:b/>
          <w:bCs/>
          <w:sz w:val="32"/>
          <w:szCs w:val="32"/>
          <w:lang w:val="en-GB"/>
        </w:rPr>
        <w:tab/>
        <w:t>SW2: 2 VLAN 1; 8,9 VLAN 2; 15 VLAN 3; 20</w:t>
      </w:r>
      <w:r w:rsidR="00084CBC">
        <w:rPr>
          <w:b/>
          <w:bCs/>
          <w:sz w:val="32"/>
          <w:szCs w:val="32"/>
          <w:lang w:val="en-GB"/>
        </w:rPr>
        <w:t>,21</w:t>
      </w:r>
      <w:r>
        <w:rPr>
          <w:b/>
          <w:bCs/>
          <w:sz w:val="32"/>
          <w:szCs w:val="32"/>
          <w:lang w:val="en-GB"/>
        </w:rPr>
        <w:t xml:space="preserve"> VLAN 4; 24 TRUNK</w:t>
      </w:r>
    </w:p>
    <w:p w:rsidR="009B294F" w:rsidRDefault="009B294F">
      <w:pPr>
        <w:rPr>
          <w:b/>
          <w:bCs/>
          <w:sz w:val="32"/>
          <w:szCs w:val="32"/>
          <w:lang w:val="en-GB"/>
        </w:rPr>
      </w:pPr>
    </w:p>
    <w:p w:rsidR="009B294F" w:rsidRPr="00740038" w:rsidRDefault="009B294F">
      <w:pPr>
        <w:rPr>
          <w:b/>
          <w:bCs/>
          <w:sz w:val="32"/>
          <w:szCs w:val="32"/>
          <w:u w:val="single"/>
          <w:lang w:val="en-GB"/>
        </w:rPr>
      </w:pPr>
      <w:r w:rsidRPr="00740038">
        <w:rPr>
          <w:b/>
          <w:bCs/>
          <w:sz w:val="32"/>
          <w:szCs w:val="32"/>
          <w:u w:val="single"/>
          <w:lang w:val="en-GB"/>
        </w:rPr>
        <w:lastRenderedPageBreak/>
        <w:t>EQUIPOS TERMINALES – PC</w:t>
      </w:r>
    </w:p>
    <w:p w:rsidR="009B294F" w:rsidRPr="009C56FA" w:rsidRDefault="009B294F">
      <w:pPr>
        <w:rPr>
          <w:b/>
          <w:bCs/>
          <w:sz w:val="32"/>
          <w:szCs w:val="32"/>
          <w:lang w:val="en-GB"/>
        </w:rPr>
      </w:pPr>
      <w:r w:rsidRPr="009C56FA">
        <w:rPr>
          <w:b/>
          <w:bCs/>
          <w:sz w:val="32"/>
          <w:szCs w:val="32"/>
          <w:lang w:val="en-GB"/>
        </w:rPr>
        <w:t>PC1:</w:t>
      </w:r>
      <w:r w:rsidR="009C56FA" w:rsidRPr="009C56FA">
        <w:rPr>
          <w:b/>
          <w:bCs/>
          <w:sz w:val="32"/>
          <w:szCs w:val="32"/>
          <w:lang w:val="en-GB"/>
        </w:rPr>
        <w:t xml:space="preserve"> 10.0.0.10/8, DEFAULT GATEWAY 10.0.0.1; VLAN 1</w:t>
      </w:r>
      <w:r w:rsidRPr="009C56FA">
        <w:rPr>
          <w:b/>
          <w:bCs/>
          <w:sz w:val="32"/>
          <w:szCs w:val="32"/>
          <w:lang w:val="en-GB"/>
        </w:rPr>
        <w:tab/>
      </w:r>
    </w:p>
    <w:p w:rsidR="00447D2C" w:rsidRPr="009C56FA" w:rsidRDefault="009B294F">
      <w:pPr>
        <w:rPr>
          <w:b/>
          <w:bCs/>
          <w:sz w:val="32"/>
          <w:szCs w:val="32"/>
          <w:lang w:val="en-GB"/>
        </w:rPr>
      </w:pPr>
      <w:r w:rsidRPr="009C56FA">
        <w:rPr>
          <w:b/>
          <w:bCs/>
          <w:sz w:val="32"/>
          <w:szCs w:val="32"/>
          <w:lang w:val="en-GB"/>
        </w:rPr>
        <w:t>PC2:</w:t>
      </w:r>
      <w:r w:rsidR="009C56FA" w:rsidRPr="009C56FA">
        <w:rPr>
          <w:b/>
          <w:bCs/>
          <w:sz w:val="32"/>
          <w:szCs w:val="32"/>
          <w:lang w:val="en-GB"/>
        </w:rPr>
        <w:t xml:space="preserve"> </w:t>
      </w:r>
      <w:r w:rsidR="009C56FA">
        <w:rPr>
          <w:b/>
          <w:bCs/>
          <w:sz w:val="32"/>
          <w:szCs w:val="32"/>
          <w:lang w:val="en-GB"/>
        </w:rPr>
        <w:t>2</w:t>
      </w:r>
      <w:r w:rsidR="009C56FA" w:rsidRPr="009C56FA">
        <w:rPr>
          <w:b/>
          <w:bCs/>
          <w:sz w:val="32"/>
          <w:szCs w:val="32"/>
          <w:lang w:val="en-GB"/>
        </w:rPr>
        <w:t>0.0.0.</w:t>
      </w:r>
      <w:r w:rsidR="009C56FA">
        <w:rPr>
          <w:b/>
          <w:bCs/>
          <w:sz w:val="32"/>
          <w:szCs w:val="32"/>
          <w:lang w:val="en-GB"/>
        </w:rPr>
        <w:t>2</w:t>
      </w:r>
      <w:r w:rsidR="009C56FA" w:rsidRPr="009C56FA">
        <w:rPr>
          <w:b/>
          <w:bCs/>
          <w:sz w:val="32"/>
          <w:szCs w:val="32"/>
          <w:lang w:val="en-GB"/>
        </w:rPr>
        <w:t xml:space="preserve">0/8, DEFAULT GATEWAY </w:t>
      </w:r>
      <w:r w:rsidR="009C56FA">
        <w:rPr>
          <w:b/>
          <w:bCs/>
          <w:sz w:val="32"/>
          <w:szCs w:val="32"/>
          <w:lang w:val="en-GB"/>
        </w:rPr>
        <w:t>2</w:t>
      </w:r>
      <w:r w:rsidR="009C56FA" w:rsidRPr="009C56FA">
        <w:rPr>
          <w:b/>
          <w:bCs/>
          <w:sz w:val="32"/>
          <w:szCs w:val="32"/>
          <w:lang w:val="en-GB"/>
        </w:rPr>
        <w:t xml:space="preserve">0.0.0.1; VLAN </w:t>
      </w:r>
      <w:r w:rsidR="009C56FA">
        <w:rPr>
          <w:b/>
          <w:bCs/>
          <w:sz w:val="32"/>
          <w:szCs w:val="32"/>
          <w:lang w:val="en-GB"/>
        </w:rPr>
        <w:t>2</w:t>
      </w:r>
    </w:p>
    <w:p w:rsidR="00447D2C" w:rsidRPr="009C56FA" w:rsidRDefault="009B294F">
      <w:pPr>
        <w:rPr>
          <w:b/>
          <w:bCs/>
          <w:sz w:val="32"/>
          <w:szCs w:val="32"/>
          <w:lang w:val="en-GB"/>
        </w:rPr>
      </w:pPr>
      <w:r w:rsidRPr="009C56FA">
        <w:rPr>
          <w:b/>
          <w:bCs/>
          <w:sz w:val="32"/>
          <w:szCs w:val="32"/>
          <w:lang w:val="en-GB"/>
        </w:rPr>
        <w:t>PC3:</w:t>
      </w:r>
      <w:r w:rsidR="009C56FA" w:rsidRPr="009C56FA">
        <w:rPr>
          <w:b/>
          <w:bCs/>
          <w:sz w:val="32"/>
          <w:szCs w:val="32"/>
          <w:lang w:val="en-GB"/>
        </w:rPr>
        <w:t xml:space="preserve"> </w:t>
      </w:r>
      <w:r w:rsidR="009C56FA">
        <w:rPr>
          <w:b/>
          <w:bCs/>
          <w:sz w:val="32"/>
          <w:szCs w:val="32"/>
          <w:lang w:val="en-GB"/>
        </w:rPr>
        <w:t>3</w:t>
      </w:r>
      <w:r w:rsidR="009C56FA" w:rsidRPr="009C56FA">
        <w:rPr>
          <w:b/>
          <w:bCs/>
          <w:sz w:val="32"/>
          <w:szCs w:val="32"/>
          <w:lang w:val="en-GB"/>
        </w:rPr>
        <w:t>0.0.0.</w:t>
      </w:r>
      <w:r w:rsidR="009C56FA">
        <w:rPr>
          <w:b/>
          <w:bCs/>
          <w:sz w:val="32"/>
          <w:szCs w:val="32"/>
          <w:lang w:val="en-GB"/>
        </w:rPr>
        <w:t>3</w:t>
      </w:r>
      <w:r w:rsidR="009C56FA" w:rsidRPr="009C56FA">
        <w:rPr>
          <w:b/>
          <w:bCs/>
          <w:sz w:val="32"/>
          <w:szCs w:val="32"/>
          <w:lang w:val="en-GB"/>
        </w:rPr>
        <w:t xml:space="preserve">0/8, DEFAULT GATEWAY </w:t>
      </w:r>
      <w:r w:rsidR="009C56FA">
        <w:rPr>
          <w:b/>
          <w:bCs/>
          <w:sz w:val="32"/>
          <w:szCs w:val="32"/>
          <w:lang w:val="en-GB"/>
        </w:rPr>
        <w:t>3</w:t>
      </w:r>
      <w:r w:rsidR="009C56FA" w:rsidRPr="009C56FA">
        <w:rPr>
          <w:b/>
          <w:bCs/>
          <w:sz w:val="32"/>
          <w:szCs w:val="32"/>
          <w:lang w:val="en-GB"/>
        </w:rPr>
        <w:t>0.0.0.1; VLAN 3</w:t>
      </w:r>
    </w:p>
    <w:p w:rsidR="00BF3499" w:rsidRPr="009C56FA" w:rsidRDefault="009B294F">
      <w:pPr>
        <w:rPr>
          <w:b/>
          <w:bCs/>
          <w:sz w:val="32"/>
          <w:szCs w:val="32"/>
          <w:lang w:val="en-GB"/>
        </w:rPr>
      </w:pPr>
      <w:r w:rsidRPr="009C56FA">
        <w:rPr>
          <w:b/>
          <w:bCs/>
          <w:sz w:val="32"/>
          <w:szCs w:val="32"/>
          <w:lang w:val="en-GB"/>
        </w:rPr>
        <w:t>PC4:</w:t>
      </w:r>
      <w:r w:rsidR="009C56FA">
        <w:rPr>
          <w:b/>
          <w:bCs/>
          <w:sz w:val="32"/>
          <w:szCs w:val="32"/>
          <w:lang w:val="en-GB"/>
        </w:rPr>
        <w:t xml:space="preserve"> 4</w:t>
      </w:r>
      <w:r w:rsidR="009C56FA" w:rsidRPr="009C56FA">
        <w:rPr>
          <w:b/>
          <w:bCs/>
          <w:sz w:val="32"/>
          <w:szCs w:val="32"/>
          <w:lang w:val="en-GB"/>
        </w:rPr>
        <w:t>0.0.0.</w:t>
      </w:r>
      <w:r w:rsidR="009C56FA">
        <w:rPr>
          <w:b/>
          <w:bCs/>
          <w:sz w:val="32"/>
          <w:szCs w:val="32"/>
          <w:lang w:val="en-GB"/>
        </w:rPr>
        <w:t>4</w:t>
      </w:r>
      <w:r w:rsidR="009C56FA" w:rsidRPr="009C56FA">
        <w:rPr>
          <w:b/>
          <w:bCs/>
          <w:sz w:val="32"/>
          <w:szCs w:val="32"/>
          <w:lang w:val="en-GB"/>
        </w:rPr>
        <w:t xml:space="preserve">0/8, DEFAULT GATEWAY </w:t>
      </w:r>
      <w:r w:rsidR="009C56FA">
        <w:rPr>
          <w:b/>
          <w:bCs/>
          <w:sz w:val="32"/>
          <w:szCs w:val="32"/>
          <w:lang w:val="en-GB"/>
        </w:rPr>
        <w:t>4</w:t>
      </w:r>
      <w:r w:rsidR="009C56FA" w:rsidRPr="009C56FA">
        <w:rPr>
          <w:b/>
          <w:bCs/>
          <w:sz w:val="32"/>
          <w:szCs w:val="32"/>
          <w:lang w:val="en-GB"/>
        </w:rPr>
        <w:t>0.0.0.1; VLAN 4</w:t>
      </w:r>
    </w:p>
    <w:p w:rsidR="009B294F" w:rsidRPr="009C56FA" w:rsidRDefault="009B294F">
      <w:pPr>
        <w:rPr>
          <w:b/>
          <w:bCs/>
          <w:sz w:val="32"/>
          <w:szCs w:val="32"/>
          <w:lang w:val="en-GB"/>
        </w:rPr>
      </w:pPr>
      <w:r w:rsidRPr="009C56FA">
        <w:rPr>
          <w:b/>
          <w:bCs/>
          <w:sz w:val="32"/>
          <w:szCs w:val="32"/>
          <w:lang w:val="en-GB"/>
        </w:rPr>
        <w:t>PC5</w:t>
      </w:r>
      <w:r w:rsidR="009C56FA" w:rsidRPr="009C56FA">
        <w:rPr>
          <w:b/>
          <w:bCs/>
          <w:sz w:val="32"/>
          <w:szCs w:val="32"/>
          <w:lang w:val="en-GB"/>
        </w:rPr>
        <w:t>:</w:t>
      </w:r>
      <w:r w:rsidR="009C56FA">
        <w:rPr>
          <w:b/>
          <w:bCs/>
          <w:sz w:val="32"/>
          <w:szCs w:val="32"/>
          <w:lang w:val="en-GB"/>
        </w:rPr>
        <w:t xml:space="preserve"> </w:t>
      </w:r>
      <w:r w:rsidR="009C56FA" w:rsidRPr="009C56FA">
        <w:rPr>
          <w:b/>
          <w:bCs/>
          <w:sz w:val="32"/>
          <w:szCs w:val="32"/>
          <w:lang w:val="en-GB"/>
        </w:rPr>
        <w:t>10.0.0.11/8, DEFAULT GATEWAY 10.0.0.1; VLAN 1</w:t>
      </w:r>
    </w:p>
    <w:p w:rsidR="009B294F" w:rsidRPr="009C56FA" w:rsidRDefault="009B294F">
      <w:pPr>
        <w:rPr>
          <w:b/>
          <w:bCs/>
          <w:sz w:val="32"/>
          <w:szCs w:val="32"/>
          <w:lang w:val="en-GB"/>
        </w:rPr>
      </w:pPr>
      <w:r w:rsidRPr="009C56FA">
        <w:rPr>
          <w:b/>
          <w:bCs/>
          <w:sz w:val="32"/>
          <w:szCs w:val="32"/>
          <w:lang w:val="en-GB"/>
        </w:rPr>
        <w:t>PC6</w:t>
      </w:r>
      <w:r w:rsidR="009C56FA" w:rsidRPr="009C56FA">
        <w:rPr>
          <w:b/>
          <w:bCs/>
          <w:sz w:val="32"/>
          <w:szCs w:val="32"/>
          <w:lang w:val="en-GB"/>
        </w:rPr>
        <w:t xml:space="preserve">: </w:t>
      </w:r>
      <w:r w:rsidR="009C56FA">
        <w:rPr>
          <w:b/>
          <w:bCs/>
          <w:sz w:val="32"/>
          <w:szCs w:val="32"/>
          <w:lang w:val="en-GB"/>
        </w:rPr>
        <w:t>2</w:t>
      </w:r>
      <w:r w:rsidR="009C56FA" w:rsidRPr="009C56FA">
        <w:rPr>
          <w:b/>
          <w:bCs/>
          <w:sz w:val="32"/>
          <w:szCs w:val="32"/>
          <w:lang w:val="en-GB"/>
        </w:rPr>
        <w:t>0.0.0.</w:t>
      </w:r>
      <w:r w:rsidR="009C56FA">
        <w:rPr>
          <w:b/>
          <w:bCs/>
          <w:sz w:val="32"/>
          <w:szCs w:val="32"/>
          <w:lang w:val="en-GB"/>
        </w:rPr>
        <w:t>21</w:t>
      </w:r>
      <w:r w:rsidR="009C56FA" w:rsidRPr="009C56FA">
        <w:rPr>
          <w:b/>
          <w:bCs/>
          <w:sz w:val="32"/>
          <w:szCs w:val="32"/>
          <w:lang w:val="en-GB"/>
        </w:rPr>
        <w:t xml:space="preserve">/8, DEFAULT GATEWAY </w:t>
      </w:r>
      <w:r w:rsidR="009C56FA">
        <w:rPr>
          <w:b/>
          <w:bCs/>
          <w:sz w:val="32"/>
          <w:szCs w:val="32"/>
          <w:lang w:val="en-GB"/>
        </w:rPr>
        <w:t>2</w:t>
      </w:r>
      <w:r w:rsidR="009C56FA" w:rsidRPr="009C56FA">
        <w:rPr>
          <w:b/>
          <w:bCs/>
          <w:sz w:val="32"/>
          <w:szCs w:val="32"/>
          <w:lang w:val="en-GB"/>
        </w:rPr>
        <w:t>0.0.0.1; VLAN 2</w:t>
      </w:r>
    </w:p>
    <w:p w:rsidR="009B294F" w:rsidRPr="009C56FA" w:rsidRDefault="009B294F">
      <w:pPr>
        <w:rPr>
          <w:b/>
          <w:bCs/>
          <w:sz w:val="32"/>
          <w:szCs w:val="32"/>
          <w:lang w:val="en-GB"/>
        </w:rPr>
      </w:pPr>
      <w:r w:rsidRPr="009C56FA">
        <w:rPr>
          <w:b/>
          <w:bCs/>
          <w:sz w:val="32"/>
          <w:szCs w:val="32"/>
          <w:lang w:val="en-GB"/>
        </w:rPr>
        <w:t>PC7</w:t>
      </w:r>
      <w:r w:rsidR="009C56FA" w:rsidRPr="009C56FA">
        <w:rPr>
          <w:b/>
          <w:bCs/>
          <w:sz w:val="32"/>
          <w:szCs w:val="32"/>
          <w:lang w:val="en-GB"/>
        </w:rPr>
        <w:t>:</w:t>
      </w:r>
      <w:r w:rsidR="009C56FA">
        <w:rPr>
          <w:b/>
          <w:bCs/>
          <w:sz w:val="32"/>
          <w:szCs w:val="32"/>
          <w:lang w:val="en-GB"/>
        </w:rPr>
        <w:t xml:space="preserve"> 3</w:t>
      </w:r>
      <w:r w:rsidR="009C56FA" w:rsidRPr="009C56FA">
        <w:rPr>
          <w:b/>
          <w:bCs/>
          <w:sz w:val="32"/>
          <w:szCs w:val="32"/>
          <w:lang w:val="en-GB"/>
        </w:rPr>
        <w:t>0.0.0.</w:t>
      </w:r>
      <w:r w:rsidR="009C56FA">
        <w:rPr>
          <w:b/>
          <w:bCs/>
          <w:sz w:val="32"/>
          <w:szCs w:val="32"/>
          <w:lang w:val="en-GB"/>
        </w:rPr>
        <w:t>31</w:t>
      </w:r>
      <w:r w:rsidR="009C56FA" w:rsidRPr="009C56FA">
        <w:rPr>
          <w:b/>
          <w:bCs/>
          <w:sz w:val="32"/>
          <w:szCs w:val="32"/>
          <w:lang w:val="en-GB"/>
        </w:rPr>
        <w:t xml:space="preserve">/8, DEFAULT GATEWAY </w:t>
      </w:r>
      <w:r w:rsidR="009C56FA">
        <w:rPr>
          <w:b/>
          <w:bCs/>
          <w:sz w:val="32"/>
          <w:szCs w:val="32"/>
          <w:lang w:val="en-GB"/>
        </w:rPr>
        <w:t>3</w:t>
      </w:r>
      <w:r w:rsidR="009C56FA" w:rsidRPr="009C56FA">
        <w:rPr>
          <w:b/>
          <w:bCs/>
          <w:sz w:val="32"/>
          <w:szCs w:val="32"/>
          <w:lang w:val="en-GB"/>
        </w:rPr>
        <w:t>0.0.0.1; VLAN 3</w:t>
      </w:r>
    </w:p>
    <w:p w:rsidR="009B294F" w:rsidRPr="00740038" w:rsidRDefault="009B294F">
      <w:pPr>
        <w:rPr>
          <w:b/>
          <w:bCs/>
          <w:sz w:val="32"/>
          <w:szCs w:val="32"/>
          <w:lang w:val="en-GB"/>
        </w:rPr>
      </w:pPr>
      <w:r w:rsidRPr="009C56FA">
        <w:rPr>
          <w:b/>
          <w:bCs/>
          <w:sz w:val="32"/>
          <w:szCs w:val="32"/>
          <w:lang w:val="en-GB"/>
        </w:rPr>
        <w:t>PC8</w:t>
      </w:r>
      <w:r w:rsidR="009C56FA" w:rsidRPr="009C56FA">
        <w:rPr>
          <w:b/>
          <w:bCs/>
          <w:sz w:val="32"/>
          <w:szCs w:val="32"/>
          <w:lang w:val="en-GB"/>
        </w:rPr>
        <w:t>:</w:t>
      </w:r>
      <w:r w:rsidR="009C56FA">
        <w:rPr>
          <w:b/>
          <w:bCs/>
          <w:sz w:val="32"/>
          <w:szCs w:val="32"/>
          <w:lang w:val="en-GB"/>
        </w:rPr>
        <w:t xml:space="preserve"> </w:t>
      </w:r>
      <w:r w:rsidR="009C56FA" w:rsidRPr="00740038">
        <w:rPr>
          <w:b/>
          <w:bCs/>
          <w:sz w:val="32"/>
          <w:szCs w:val="32"/>
          <w:lang w:val="en-GB"/>
        </w:rPr>
        <w:t>40.0.0.41/8, DEFAULT GATEWAY 40.0.0.1; VLAN 4</w:t>
      </w:r>
    </w:p>
    <w:p w:rsidR="00084CBC" w:rsidRPr="00740038" w:rsidRDefault="00084CBC">
      <w:pPr>
        <w:rPr>
          <w:b/>
          <w:bCs/>
          <w:sz w:val="32"/>
          <w:szCs w:val="32"/>
          <w:lang w:val="en-GB"/>
        </w:rPr>
      </w:pPr>
    </w:p>
    <w:p w:rsidR="00084CBC" w:rsidRPr="00740038" w:rsidRDefault="00084CBC">
      <w:pPr>
        <w:rPr>
          <w:b/>
          <w:bCs/>
          <w:sz w:val="32"/>
          <w:szCs w:val="32"/>
          <w:lang w:val="en-GB"/>
        </w:rPr>
      </w:pPr>
    </w:p>
    <w:p w:rsidR="00084CBC" w:rsidRDefault="00084CBC">
      <w:pPr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t>Dada la siguiente información se solicita realizar la configuración de los dispositivos representados en el croquis que se encuentra arriba en el documento acorde a los datos que acompañan a la FIGURA 1</w:t>
      </w:r>
    </w:p>
    <w:p w:rsidR="00755842" w:rsidRDefault="00755842">
      <w:pPr>
        <w:rPr>
          <w:b/>
          <w:bCs/>
          <w:sz w:val="32"/>
          <w:szCs w:val="32"/>
          <w:lang w:val="es-AR"/>
        </w:rPr>
      </w:pPr>
    </w:p>
    <w:p w:rsidR="00755842" w:rsidRPr="00084CBC" w:rsidRDefault="00755842">
      <w:pPr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lastRenderedPageBreak/>
        <w:t xml:space="preserve">Una Vez </w:t>
      </w:r>
      <w:r w:rsidR="00970647">
        <w:rPr>
          <w:b/>
          <w:bCs/>
          <w:sz w:val="32"/>
          <w:szCs w:val="32"/>
          <w:lang w:val="es-AR"/>
        </w:rPr>
        <w:t>realizado,</w:t>
      </w:r>
      <w:r>
        <w:rPr>
          <w:b/>
          <w:bCs/>
          <w:sz w:val="32"/>
          <w:szCs w:val="32"/>
          <w:lang w:val="es-AR"/>
        </w:rPr>
        <w:t xml:space="preserve"> </w:t>
      </w:r>
      <w:r w:rsidR="00970647">
        <w:rPr>
          <w:b/>
          <w:bCs/>
          <w:sz w:val="32"/>
          <w:szCs w:val="32"/>
          <w:lang w:val="es-AR"/>
        </w:rPr>
        <w:t>efectúe</w:t>
      </w:r>
      <w:r>
        <w:rPr>
          <w:b/>
          <w:bCs/>
          <w:sz w:val="32"/>
          <w:szCs w:val="32"/>
          <w:lang w:val="es-AR"/>
        </w:rPr>
        <w:t xml:space="preserve"> una impresión de la pantalla lograda en el presente practico y colóquelo adjunto en la parte inferior al presente documento.</w:t>
      </w:r>
    </w:p>
    <w:sdt>
      <w:sdtPr>
        <w:rPr>
          <w:b/>
          <w:bCs/>
          <w:sz w:val="32"/>
          <w:szCs w:val="32"/>
          <w:lang w:val="es-AR"/>
        </w:rPr>
        <w:id w:val="239449185"/>
        <w:picture/>
      </w:sdtPr>
      <w:sdtEndPr/>
      <w:sdtContent>
        <w:p w:rsidR="00BF3499" w:rsidRPr="00084CBC" w:rsidRDefault="00DA1888" w:rsidP="00970647">
          <w:pPr>
            <w:jc w:val="center"/>
            <w:rPr>
              <w:b/>
              <w:bCs/>
              <w:sz w:val="32"/>
              <w:szCs w:val="32"/>
              <w:lang w:val="es-AR"/>
            </w:rPr>
          </w:pPr>
          <w:r>
            <w:rPr>
              <w:b/>
              <w:bCs/>
              <w:noProof/>
              <w:sz w:val="32"/>
              <w:szCs w:val="32"/>
              <w:lang w:val="en-US"/>
            </w:rPr>
            <w:drawing>
              <wp:inline distT="0" distB="0" distL="0" distR="0">
                <wp:extent cx="5114925" cy="2875978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0223" cy="289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F3499" w:rsidRPr="00970647" w:rsidRDefault="00970647">
      <w:pPr>
        <w:rPr>
          <w:b/>
          <w:bCs/>
          <w:sz w:val="32"/>
          <w:szCs w:val="32"/>
          <w:lang w:val="es-AR"/>
        </w:rPr>
      </w:pPr>
      <w:r w:rsidRPr="00970647">
        <w:rPr>
          <w:b/>
          <w:bCs/>
          <w:sz w:val="32"/>
          <w:szCs w:val="32"/>
          <w:lang w:val="es-AR"/>
        </w:rPr>
        <w:t xml:space="preserve">Explique brevemente el Grafico Colocado: </w:t>
      </w:r>
    </w:p>
    <w:p w:rsidR="000D3727" w:rsidRPr="000D3727" w:rsidRDefault="00970647" w:rsidP="000D3727">
      <w:pPr>
        <w:rPr>
          <w:lang w:val="es-AR"/>
        </w:rPr>
      </w:pPr>
      <w:r>
        <w:rPr>
          <w:lang w:val="es-AR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>
        <w:rPr>
          <w:lang w:val="es-AR"/>
        </w:rPr>
        <w:instrText xml:space="preserve"> FORMTEXT </w:instrText>
      </w:r>
      <w:r>
        <w:rPr>
          <w:lang w:val="es-AR"/>
        </w:rPr>
      </w:r>
      <w:r>
        <w:rPr>
          <w:lang w:val="es-AR"/>
        </w:rPr>
        <w:fldChar w:fldCharType="separate"/>
      </w:r>
      <w:bookmarkStart w:id="1" w:name="_GoBack"/>
      <w:bookmarkEnd w:id="1"/>
      <w:r w:rsidR="000D3727" w:rsidRPr="000D3727">
        <w:rPr>
          <w:lang w:val="es-AR"/>
        </w:rPr>
        <w:t xml:space="preserve">Esta red consta de </w:t>
      </w:r>
      <w:proofErr w:type="spellStart"/>
      <w:r w:rsidR="000D3727" w:rsidRPr="000D3727">
        <w:rPr>
          <w:lang w:val="es-AR"/>
        </w:rPr>
        <w:t>routers</w:t>
      </w:r>
      <w:proofErr w:type="spellEnd"/>
      <w:r w:rsidR="000D3727" w:rsidRPr="000D3727">
        <w:rPr>
          <w:lang w:val="es-AR"/>
        </w:rPr>
        <w:t xml:space="preserve">, </w:t>
      </w:r>
      <w:proofErr w:type="spellStart"/>
      <w:r w:rsidR="000D3727" w:rsidRPr="000D3727">
        <w:rPr>
          <w:lang w:val="es-AR"/>
        </w:rPr>
        <w:t>switches</w:t>
      </w:r>
      <w:proofErr w:type="spellEnd"/>
      <w:r w:rsidR="000D3727" w:rsidRPr="000D3727">
        <w:rPr>
          <w:lang w:val="es-AR"/>
        </w:rPr>
        <w:t xml:space="preserve"> y </w:t>
      </w:r>
      <w:proofErr w:type="spellStart"/>
      <w:r w:rsidR="000D3727" w:rsidRPr="000D3727">
        <w:rPr>
          <w:lang w:val="es-AR"/>
        </w:rPr>
        <w:t>PCs</w:t>
      </w:r>
      <w:proofErr w:type="spellEnd"/>
      <w:r w:rsidR="000D3727" w:rsidRPr="000D3727">
        <w:rPr>
          <w:lang w:val="es-AR"/>
        </w:rPr>
        <w:t xml:space="preserve"> configurados con </w:t>
      </w:r>
      <w:proofErr w:type="spellStart"/>
      <w:r w:rsidR="000D3727" w:rsidRPr="000D3727">
        <w:rPr>
          <w:lang w:val="es-AR"/>
        </w:rPr>
        <w:t>VLANs</w:t>
      </w:r>
      <w:proofErr w:type="spellEnd"/>
      <w:r w:rsidR="000D3727" w:rsidRPr="000D3727">
        <w:rPr>
          <w:lang w:val="es-AR"/>
        </w:rPr>
        <w:t xml:space="preserve"> y utilizando EIGRP para enrutamiento dinámico.</w:t>
      </w:r>
      <w:r w:rsidR="000D3727">
        <w:t xml:space="preserve"> Los </w:t>
      </w:r>
      <w:proofErr w:type="spellStart"/>
      <w:r w:rsidR="000D3727" w:rsidRPr="000D3727">
        <w:rPr>
          <w:lang w:val="es-AR"/>
        </w:rPr>
        <w:t>Routers</w:t>
      </w:r>
      <w:proofErr w:type="spellEnd"/>
      <w:r w:rsidR="000D3727" w:rsidRPr="000D3727">
        <w:rPr>
          <w:lang w:val="es-AR"/>
        </w:rPr>
        <w:t xml:space="preserve"> R1 a R5 </w:t>
      </w:r>
      <w:r w:rsidR="000D3727">
        <w:t>e</w:t>
      </w:r>
      <w:proofErr w:type="spellStart"/>
      <w:r w:rsidR="000D3727" w:rsidRPr="000D3727">
        <w:rPr>
          <w:lang w:val="es-AR"/>
        </w:rPr>
        <w:t>nrutan</w:t>
      </w:r>
      <w:proofErr w:type="spellEnd"/>
      <w:r w:rsidR="000D3727" w:rsidRPr="000D3727">
        <w:rPr>
          <w:lang w:val="es-AR"/>
        </w:rPr>
        <w:t xml:space="preserve"> el tráfico entre las distintas redes conectadas. Utilizan interfaces seriales para comunicarse entre ellos, con configuraciones DCE/DTE y un protocolo EIGRP con el AS 100 para intercambiar rutas dinámicamente.</w:t>
      </w:r>
      <w:r w:rsidR="000D3727">
        <w:t xml:space="preserve"> Los </w:t>
      </w:r>
      <w:proofErr w:type="spellStart"/>
      <w:r w:rsidR="000D3727" w:rsidRPr="000D3727">
        <w:rPr>
          <w:lang w:val="es-AR"/>
        </w:rPr>
        <w:t>Switches</w:t>
      </w:r>
      <w:proofErr w:type="spellEnd"/>
      <w:r w:rsidR="000D3727" w:rsidRPr="000D3727">
        <w:rPr>
          <w:lang w:val="es-AR"/>
        </w:rPr>
        <w:t xml:space="preserve"> SW1 y SW2 </w:t>
      </w:r>
      <w:r w:rsidR="000D3727">
        <w:t>g</w:t>
      </w:r>
      <w:proofErr w:type="spellStart"/>
      <w:r w:rsidR="000D3727" w:rsidRPr="000D3727">
        <w:rPr>
          <w:lang w:val="es-AR"/>
        </w:rPr>
        <w:t>estionan</w:t>
      </w:r>
      <w:proofErr w:type="spellEnd"/>
      <w:r w:rsidR="000D3727" w:rsidRPr="000D3727">
        <w:rPr>
          <w:lang w:val="es-AR"/>
        </w:rPr>
        <w:t xml:space="preserve"> el tráfico dentro de las </w:t>
      </w:r>
      <w:proofErr w:type="spellStart"/>
      <w:r w:rsidR="000D3727" w:rsidRPr="000D3727">
        <w:rPr>
          <w:lang w:val="es-AR"/>
        </w:rPr>
        <w:t>VLANs</w:t>
      </w:r>
      <w:proofErr w:type="spellEnd"/>
      <w:r w:rsidR="000D3727" w:rsidRPr="000D3727">
        <w:rPr>
          <w:lang w:val="es-AR"/>
        </w:rPr>
        <w:t xml:space="preserve"> (1, 2, 3, 4), asignando puertos específicos a cada VLAN y usando puertos TRUNK para permitir el paso de tráfico entre </w:t>
      </w:r>
      <w:proofErr w:type="spellStart"/>
      <w:r w:rsidR="000D3727" w:rsidRPr="000D3727">
        <w:rPr>
          <w:lang w:val="es-AR"/>
        </w:rPr>
        <w:t>VLANs.PCs</w:t>
      </w:r>
      <w:proofErr w:type="spellEnd"/>
      <w:r w:rsidR="000D3727" w:rsidRPr="000D3727">
        <w:rPr>
          <w:lang w:val="es-AR"/>
        </w:rPr>
        <w:t xml:space="preserve">: Están asignadas a diferentes </w:t>
      </w:r>
      <w:proofErr w:type="spellStart"/>
      <w:r w:rsidR="000D3727" w:rsidRPr="000D3727">
        <w:rPr>
          <w:lang w:val="es-AR"/>
        </w:rPr>
        <w:t>VLANs</w:t>
      </w:r>
      <w:proofErr w:type="spellEnd"/>
      <w:r w:rsidR="000D3727" w:rsidRPr="000D3727">
        <w:rPr>
          <w:lang w:val="es-AR"/>
        </w:rPr>
        <w:t xml:space="preserve"> con direcciones IP específicas, cada una con su puerta de enlace predeterminada para comunicarse a través de los </w:t>
      </w:r>
      <w:proofErr w:type="spellStart"/>
      <w:r w:rsidR="000D3727" w:rsidRPr="000D3727">
        <w:rPr>
          <w:lang w:val="es-AR"/>
        </w:rPr>
        <w:t>routers</w:t>
      </w:r>
      <w:proofErr w:type="spellEnd"/>
      <w:r w:rsidR="000D3727" w:rsidRPr="000D3727">
        <w:rPr>
          <w:lang w:val="es-AR"/>
        </w:rPr>
        <w:t>.</w:t>
      </w:r>
    </w:p>
    <w:p w:rsidR="00BF3499" w:rsidRPr="00084CBC" w:rsidRDefault="00970647" w:rsidP="000D3727">
      <w:pPr>
        <w:jc w:val="center"/>
        <w:rPr>
          <w:lang w:val="es-AR"/>
        </w:rPr>
      </w:pPr>
      <w:r>
        <w:rPr>
          <w:lang w:val="es-AR"/>
        </w:rPr>
        <w:fldChar w:fldCharType="end"/>
      </w:r>
      <w:bookmarkEnd w:id="0"/>
    </w:p>
    <w:sectPr w:rsidR="00BF3499" w:rsidRPr="00084CBC" w:rsidSect="003E402B">
      <w:headerReference w:type="default" r:id="rId10"/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556" w:rsidRDefault="00AD3556" w:rsidP="00FB3FEF">
      <w:pPr>
        <w:spacing w:after="0" w:line="240" w:lineRule="auto"/>
      </w:pPr>
      <w:r>
        <w:separator/>
      </w:r>
    </w:p>
  </w:endnote>
  <w:endnote w:type="continuationSeparator" w:id="0">
    <w:p w:rsidR="00AD3556" w:rsidRDefault="00AD3556" w:rsidP="00FB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556" w:rsidRDefault="00AD3556" w:rsidP="00FB3FEF">
      <w:pPr>
        <w:spacing w:after="0" w:line="240" w:lineRule="auto"/>
      </w:pPr>
      <w:r>
        <w:separator/>
      </w:r>
    </w:p>
  </w:footnote>
  <w:footnote w:type="continuationSeparator" w:id="0">
    <w:p w:rsidR="00AD3556" w:rsidRDefault="00AD3556" w:rsidP="00FB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EF" w:rsidRDefault="00FB3FEF" w:rsidP="00FB3FEF">
    <w:pPr>
      <w:pStyle w:val="Encabezado"/>
      <w:jc w:val="center"/>
      <w:rPr>
        <w:b/>
        <w:bCs/>
        <w:i/>
        <w:iCs/>
        <w:sz w:val="36"/>
        <w:szCs w:val="36"/>
      </w:rPr>
    </w:pPr>
    <w:r w:rsidRPr="00FB3FEF">
      <w:rPr>
        <w:b/>
        <w:bCs/>
        <w:i/>
        <w:iCs/>
        <w:sz w:val="36"/>
        <w:szCs w:val="36"/>
      </w:rPr>
      <w:t>Trabajo Pr</w:t>
    </w:r>
    <w:r>
      <w:rPr>
        <w:b/>
        <w:bCs/>
        <w:i/>
        <w:iCs/>
        <w:sz w:val="36"/>
        <w:szCs w:val="36"/>
      </w:rPr>
      <w:t>á</w:t>
    </w:r>
    <w:r w:rsidRPr="00FB3FEF">
      <w:rPr>
        <w:b/>
        <w:bCs/>
        <w:i/>
        <w:iCs/>
        <w:sz w:val="36"/>
        <w:szCs w:val="36"/>
      </w:rPr>
      <w:t>ctico Nº 2 – Utilización del Simulador</w:t>
    </w:r>
  </w:p>
  <w:p w:rsidR="00FB3FEF" w:rsidRDefault="00FB3FEF" w:rsidP="00FB3FEF">
    <w:pPr>
      <w:pStyle w:val="Encabezado"/>
      <w:jc w:val="center"/>
      <w:rPr>
        <w:b/>
        <w:bCs/>
        <w:i/>
        <w:iCs/>
        <w:sz w:val="36"/>
        <w:szCs w:val="36"/>
      </w:rPr>
    </w:pPr>
  </w:p>
  <w:p w:rsidR="00FB3FEF" w:rsidRPr="00FB3FEF" w:rsidRDefault="00FB3FEF">
    <w:pPr>
      <w:pStyle w:val="Encabezado"/>
      <w:rPr>
        <w:b/>
        <w:bCs/>
        <w:i/>
        <w:i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formatting="1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88"/>
    <w:rsid w:val="00084CBC"/>
    <w:rsid w:val="000D3727"/>
    <w:rsid w:val="001666AC"/>
    <w:rsid w:val="003302F2"/>
    <w:rsid w:val="003B17EA"/>
    <w:rsid w:val="003E402B"/>
    <w:rsid w:val="00447D2C"/>
    <w:rsid w:val="004972DD"/>
    <w:rsid w:val="005938F1"/>
    <w:rsid w:val="00642CAE"/>
    <w:rsid w:val="006B76B3"/>
    <w:rsid w:val="006C70C3"/>
    <w:rsid w:val="00731A60"/>
    <w:rsid w:val="00740038"/>
    <w:rsid w:val="00755842"/>
    <w:rsid w:val="00970647"/>
    <w:rsid w:val="009A40CD"/>
    <w:rsid w:val="009B294F"/>
    <w:rsid w:val="009C56FA"/>
    <w:rsid w:val="00AC3C83"/>
    <w:rsid w:val="00AD3556"/>
    <w:rsid w:val="00B54760"/>
    <w:rsid w:val="00BF3499"/>
    <w:rsid w:val="00C45AF9"/>
    <w:rsid w:val="00D6467C"/>
    <w:rsid w:val="00DA1888"/>
    <w:rsid w:val="00E804B2"/>
    <w:rsid w:val="00E979EE"/>
    <w:rsid w:val="00EC0826"/>
    <w:rsid w:val="00FB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E70C"/>
  <w15:chartTrackingRefBased/>
  <w15:docId w15:val="{EBC75A23-E775-47EB-B13C-8031698E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3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FE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B3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FE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Downloads\Informe-Tp-Vlans--Renombre-el-doumento-con-DNI---Apellido-y-Nombre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Informe-Tp-Vlans--Renombre-el-doumento-con-DNI---Apellido-y-Nombre (1).dotx</Template>
  <TotalTime>4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2024-11-08T02:13:00Z</dcterms:created>
  <dcterms:modified xsi:type="dcterms:W3CDTF">2024-11-08T02:13:00Z</dcterms:modified>
  <cp:contentStatus/>
</cp:coreProperties>
</file>